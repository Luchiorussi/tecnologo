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92F" w:rsidRDefault="0017292F" w:rsidP="00A74AAF">
      <w:pPr>
        <w:pStyle w:val="Ttulo1"/>
        <w:spacing w:after="0"/>
        <w:rPr>
          <w:rFonts w:asciiTheme="majorHAnsi" w:hAnsiTheme="majorHAnsi" w:cstheme="majorHAnsi"/>
          <w:b w:val="0"/>
          <w:i/>
          <w:sz w:val="24"/>
        </w:rPr>
      </w:pPr>
      <w:r>
        <w:rPr>
          <w:rFonts w:asciiTheme="majorHAnsi" w:hAnsiTheme="majorHAnsi" w:cstheme="majorHAnsi"/>
          <w:b w:val="0"/>
          <w:i/>
          <w:sz w:val="24"/>
        </w:rPr>
        <w:t>Entrevista Señor rector</w:t>
      </w:r>
      <w:bookmarkStart w:id="0" w:name="_GoBack"/>
      <w:bookmarkEnd w:id="0"/>
    </w:p>
    <w:p w:rsidR="00A74AAF" w:rsidRDefault="00A74AAF" w:rsidP="00A74AAF">
      <w:pPr>
        <w:pStyle w:val="Ttulo1"/>
        <w:spacing w:after="0"/>
        <w:rPr>
          <w:rFonts w:asciiTheme="majorHAnsi" w:hAnsiTheme="majorHAnsi" w:cstheme="majorHAnsi"/>
          <w:i/>
          <w:sz w:val="24"/>
        </w:rPr>
      </w:pPr>
      <w:r w:rsidRPr="00A74AAF">
        <w:rPr>
          <w:rFonts w:asciiTheme="majorHAnsi" w:hAnsiTheme="majorHAnsi" w:cstheme="majorHAnsi"/>
          <w:b w:val="0"/>
          <w:i/>
          <w:sz w:val="24"/>
        </w:rPr>
        <w:t>Proyecto Orden de inventario Sistematizado</w:t>
      </w:r>
    </w:p>
    <w:p w:rsidR="00A74AAF" w:rsidRDefault="00A74AAF" w:rsidP="00A74AAF">
      <w:pPr>
        <w:pStyle w:val="Ttulo1"/>
        <w:spacing w:after="0"/>
        <w:rPr>
          <w:rFonts w:asciiTheme="majorHAnsi" w:hAnsiTheme="majorHAnsi" w:cstheme="majorHAnsi"/>
          <w:b w:val="0"/>
          <w:i/>
          <w:color w:val="009900"/>
          <w:sz w:val="24"/>
        </w:rPr>
      </w:pPr>
      <w:r w:rsidRPr="00A74AAF">
        <w:rPr>
          <w:rFonts w:asciiTheme="majorHAnsi" w:hAnsiTheme="majorHAnsi" w:cstheme="majorHAnsi"/>
          <w:b w:val="0"/>
          <w:i/>
          <w:color w:val="009900"/>
          <w:sz w:val="24"/>
        </w:rPr>
        <w:t xml:space="preserve">Institución Educativa Julio Cesar Turbay Ayala </w:t>
      </w:r>
    </w:p>
    <w:p w:rsidR="00A74AAF" w:rsidRPr="00A74AAF" w:rsidRDefault="00A74AAF" w:rsidP="00A74AAF"/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2055"/>
        <w:gridCol w:w="2010"/>
        <w:gridCol w:w="1905"/>
      </w:tblGrid>
      <w:tr w:rsidR="00A74AAF" w:rsidRPr="00A74AAF" w:rsidTr="00A74AAF">
        <w:trPr>
          <w:trHeight w:val="349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AF" w:rsidRPr="00A74AAF" w:rsidRDefault="00A74AAF" w:rsidP="00A74AAF">
            <w:pPr>
              <w:spacing w:after="4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b/>
                <w:sz w:val="24"/>
                <w:szCs w:val="24"/>
              </w:rPr>
              <w:t>Nombre y Apellidos:</w:t>
            </w:r>
          </w:p>
        </w:tc>
        <w:tc>
          <w:tcPr>
            <w:tcW w:w="5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AF" w:rsidRPr="00A74AAF" w:rsidRDefault="00A74AAF" w:rsidP="00A74AAF">
            <w:pPr>
              <w:spacing w:after="4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Gerardo Rodríguez Nivia </w:t>
            </w:r>
          </w:p>
        </w:tc>
      </w:tr>
      <w:tr w:rsidR="00A74AAF" w:rsidRPr="00A74AAF" w:rsidTr="00A74AAF">
        <w:trPr>
          <w:trHeight w:val="480"/>
        </w:trPr>
        <w:tc>
          <w:tcPr>
            <w:tcW w:w="289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AF" w:rsidRPr="00A74AAF" w:rsidRDefault="00A74AAF" w:rsidP="00A74AAF">
            <w:pPr>
              <w:spacing w:after="4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b/>
                <w:sz w:val="24"/>
                <w:szCs w:val="24"/>
              </w:rPr>
              <w:t>Fecha: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AF" w:rsidRPr="00A74AAF" w:rsidRDefault="00A74AAF" w:rsidP="00A74AAF">
            <w:pPr>
              <w:spacing w:after="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sz w:val="24"/>
                <w:szCs w:val="24"/>
              </w:rPr>
              <w:t>26/03/2019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AF" w:rsidRPr="00A74AAF" w:rsidRDefault="00A74AAF" w:rsidP="00A74AAF">
            <w:pPr>
              <w:spacing w:after="4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b/>
                <w:sz w:val="24"/>
                <w:szCs w:val="24"/>
              </w:rPr>
              <w:t>Hora: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AF" w:rsidRPr="00A74AAF" w:rsidRDefault="00A74AAF" w:rsidP="00A74AAF">
            <w:pPr>
              <w:spacing w:after="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sz w:val="24"/>
                <w:szCs w:val="24"/>
              </w:rPr>
              <w:t>9:43 am</w:t>
            </w:r>
          </w:p>
        </w:tc>
      </w:tr>
    </w:tbl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A74AAF" w:rsidRPr="00A74AAF" w:rsidRDefault="00A74AAF" w:rsidP="00A74AAF">
      <w:pPr>
        <w:ind w:left="360"/>
        <w:rPr>
          <w:rFonts w:asciiTheme="majorHAnsi" w:hAnsiTheme="majorHAnsi" w:cstheme="majorHAnsi"/>
          <w:i/>
          <w:sz w:val="24"/>
          <w:szCs w:val="24"/>
        </w:rPr>
      </w:pPr>
      <w:r w:rsidRPr="00A74AAF">
        <w:rPr>
          <w:rFonts w:asciiTheme="majorHAnsi" w:hAnsiTheme="majorHAnsi" w:cstheme="majorHAnsi"/>
          <w:i/>
          <w:sz w:val="24"/>
          <w:szCs w:val="24"/>
        </w:rPr>
        <w:t>1. ¿Usted conoce el tipo de inventario que se está manejando es su institución educativa?</w:t>
      </w:r>
    </w:p>
    <w:p w:rsidR="00A74AAF" w:rsidRPr="00A74AAF" w:rsidRDefault="00A74AAF" w:rsidP="00A74AAF">
      <w:pPr>
        <w:rPr>
          <w:rFonts w:asciiTheme="majorHAnsi" w:hAnsiTheme="majorHAnsi" w:cstheme="majorHAnsi"/>
          <w:b/>
          <w:i/>
          <w:sz w:val="24"/>
          <w:szCs w:val="24"/>
        </w:rPr>
      </w:pPr>
      <w:r w:rsidRPr="00A74AAF">
        <w:rPr>
          <w:rFonts w:asciiTheme="majorHAnsi" w:hAnsiTheme="majorHAnsi" w:cstheme="majorHAnsi"/>
          <w:b/>
          <w:i/>
          <w:sz w:val="24"/>
          <w:szCs w:val="24"/>
        </w:rPr>
        <w:t xml:space="preserve">      Si, si tiene, pero no es muy eficiente.</w:t>
      </w:r>
    </w:p>
    <w:p w:rsidR="00A74AAF" w:rsidRPr="00A74AAF" w:rsidRDefault="00A74AAF" w:rsidP="00A74AAF">
      <w:pPr>
        <w:ind w:left="360"/>
        <w:rPr>
          <w:rFonts w:asciiTheme="majorHAnsi" w:hAnsiTheme="majorHAnsi" w:cstheme="majorHAnsi"/>
          <w:i/>
          <w:sz w:val="24"/>
          <w:szCs w:val="24"/>
        </w:rPr>
      </w:pPr>
    </w:p>
    <w:p w:rsidR="00A74AAF" w:rsidRPr="00A74AAF" w:rsidRDefault="00A74AAF" w:rsidP="00A74AAF">
      <w:pPr>
        <w:ind w:left="360"/>
        <w:rPr>
          <w:rFonts w:asciiTheme="majorHAnsi" w:hAnsiTheme="majorHAnsi" w:cstheme="majorHAnsi"/>
          <w:i/>
          <w:sz w:val="24"/>
          <w:szCs w:val="24"/>
        </w:rPr>
      </w:pPr>
      <w:r w:rsidRPr="00A74AAF">
        <w:rPr>
          <w:rFonts w:asciiTheme="majorHAnsi" w:hAnsiTheme="majorHAnsi" w:cstheme="majorHAnsi"/>
          <w:i/>
          <w:sz w:val="24"/>
          <w:szCs w:val="24"/>
        </w:rPr>
        <w:t>2. ¿Quién estará a cargo de la implementación del sistema OIS??</w:t>
      </w:r>
    </w:p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</w:rPr>
      </w:pPr>
      <w:r w:rsidRPr="00A74AAF">
        <w:rPr>
          <w:rFonts w:asciiTheme="majorHAnsi" w:hAnsiTheme="majorHAnsi" w:cstheme="majorHAnsi"/>
          <w:i/>
          <w:sz w:val="24"/>
          <w:szCs w:val="24"/>
        </w:rPr>
        <w:t xml:space="preserve">         </w:t>
      </w:r>
    </w:p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</w:rPr>
      </w:pPr>
      <w:r w:rsidRPr="00A74AAF">
        <w:rPr>
          <w:rFonts w:asciiTheme="majorHAnsi" w:hAnsiTheme="majorHAnsi" w:cstheme="majorHAnsi"/>
          <w:b/>
          <w:i/>
          <w:sz w:val="24"/>
          <w:szCs w:val="24"/>
        </w:rPr>
        <w:t xml:space="preserve">      La jefe de inventarios de la institución</w:t>
      </w:r>
      <w:r w:rsidRPr="00A74AAF">
        <w:rPr>
          <w:rFonts w:asciiTheme="majorHAnsi" w:hAnsiTheme="majorHAnsi" w:cstheme="majorHAnsi"/>
          <w:i/>
          <w:sz w:val="24"/>
          <w:szCs w:val="24"/>
        </w:rPr>
        <w:t xml:space="preserve">. </w:t>
      </w:r>
    </w:p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</w:rPr>
      </w:pPr>
      <w:r w:rsidRPr="00A74AAF">
        <w:rPr>
          <w:rFonts w:asciiTheme="majorHAnsi" w:hAnsiTheme="majorHAnsi" w:cstheme="majorHAnsi"/>
          <w:i/>
          <w:sz w:val="24"/>
          <w:szCs w:val="24"/>
        </w:rPr>
        <w:t xml:space="preserve">  </w:t>
      </w:r>
    </w:p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</w:rPr>
      </w:pPr>
      <w:r w:rsidRPr="00A74AAF">
        <w:rPr>
          <w:rFonts w:asciiTheme="majorHAnsi" w:hAnsiTheme="majorHAnsi" w:cstheme="majorHAnsi"/>
          <w:i/>
          <w:sz w:val="24"/>
          <w:szCs w:val="24"/>
        </w:rPr>
        <w:t xml:space="preserve">   </w:t>
      </w:r>
    </w:p>
    <w:p w:rsidR="00A74AAF" w:rsidRPr="00A74AAF" w:rsidRDefault="00A74AAF" w:rsidP="00A74AAF">
      <w:pPr>
        <w:ind w:left="360"/>
        <w:rPr>
          <w:rFonts w:asciiTheme="majorHAnsi" w:hAnsiTheme="majorHAnsi" w:cstheme="majorHAnsi"/>
          <w:i/>
          <w:sz w:val="24"/>
          <w:szCs w:val="24"/>
        </w:rPr>
      </w:pPr>
      <w:r w:rsidRPr="00A74AAF">
        <w:rPr>
          <w:rFonts w:asciiTheme="majorHAnsi" w:hAnsiTheme="majorHAnsi" w:cstheme="majorHAnsi"/>
          <w:i/>
          <w:sz w:val="24"/>
          <w:szCs w:val="24"/>
        </w:rPr>
        <w:t>3. ¿Está de acuerdo, con la implementación de un hosting, para que el sistema OIS sea más práctico al momento de utilizarlo?</w:t>
      </w:r>
    </w:p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</w:rPr>
      </w:pPr>
      <w:r w:rsidRPr="00A74AAF">
        <w:rPr>
          <w:rFonts w:asciiTheme="majorHAnsi" w:hAnsiTheme="majorHAnsi" w:cstheme="majorHAnsi"/>
          <w:i/>
          <w:sz w:val="24"/>
          <w:szCs w:val="24"/>
        </w:rPr>
        <w:t xml:space="preserve">      </w:t>
      </w:r>
    </w:p>
    <w:p w:rsidR="00A74AAF" w:rsidRPr="00A74AAF" w:rsidRDefault="00A74AAF" w:rsidP="00A74AAF">
      <w:pPr>
        <w:rPr>
          <w:rFonts w:asciiTheme="majorHAnsi" w:hAnsiTheme="majorHAnsi" w:cstheme="majorHAnsi"/>
          <w:b/>
          <w:i/>
          <w:sz w:val="24"/>
          <w:szCs w:val="24"/>
        </w:rPr>
      </w:pPr>
      <w:r w:rsidRPr="00A74AAF">
        <w:rPr>
          <w:rFonts w:asciiTheme="majorHAnsi" w:hAnsiTheme="majorHAnsi" w:cstheme="majorHAnsi"/>
          <w:b/>
          <w:i/>
          <w:sz w:val="24"/>
          <w:szCs w:val="24"/>
        </w:rPr>
        <w:t xml:space="preserve">       El hosting es totalmente necesario el buen funcionamiento de la página. </w:t>
      </w:r>
    </w:p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</w:rPr>
      </w:pPr>
    </w:p>
    <w:p w:rsidR="00A74AAF" w:rsidRPr="00A74AAF" w:rsidRDefault="00A74AAF" w:rsidP="00A74AAF">
      <w:pPr>
        <w:ind w:left="360"/>
        <w:rPr>
          <w:rFonts w:asciiTheme="majorHAnsi" w:hAnsiTheme="majorHAnsi" w:cstheme="majorHAnsi"/>
          <w:i/>
          <w:sz w:val="24"/>
          <w:szCs w:val="24"/>
        </w:rPr>
      </w:pPr>
      <w:r w:rsidRPr="00A74AAF">
        <w:rPr>
          <w:rFonts w:asciiTheme="majorHAnsi" w:hAnsiTheme="majorHAnsi" w:cstheme="majorHAnsi"/>
          <w:i/>
          <w:sz w:val="24"/>
          <w:szCs w:val="24"/>
        </w:rPr>
        <w:t>4. ¿Hay algún tipo de inventario externo, que posea la institución educativa?</w:t>
      </w:r>
    </w:p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</w:rPr>
      </w:pPr>
      <w:r w:rsidRPr="00A74AAF">
        <w:rPr>
          <w:rFonts w:asciiTheme="majorHAnsi" w:hAnsiTheme="majorHAnsi" w:cstheme="majorHAnsi"/>
          <w:i/>
          <w:sz w:val="24"/>
          <w:szCs w:val="24"/>
        </w:rPr>
        <w:t xml:space="preserve">     </w:t>
      </w:r>
    </w:p>
    <w:p w:rsidR="00A74AAF" w:rsidRPr="00A74AAF" w:rsidRDefault="00A74AAF" w:rsidP="00A74AAF">
      <w:pPr>
        <w:rPr>
          <w:rFonts w:asciiTheme="majorHAnsi" w:hAnsiTheme="majorHAnsi" w:cstheme="majorHAnsi"/>
          <w:b/>
          <w:i/>
          <w:sz w:val="24"/>
          <w:szCs w:val="24"/>
        </w:rPr>
      </w:pPr>
      <w:r w:rsidRPr="00A74AAF">
        <w:rPr>
          <w:rFonts w:asciiTheme="majorHAnsi" w:hAnsiTheme="majorHAnsi" w:cstheme="majorHAnsi"/>
          <w:b/>
          <w:i/>
          <w:sz w:val="24"/>
          <w:szCs w:val="24"/>
        </w:rPr>
        <w:t xml:space="preserve">        La institución actualmente no cuenta con sistemas externos.       </w:t>
      </w:r>
    </w:p>
    <w:p w:rsidR="00A74AAF" w:rsidRPr="00A74AAF" w:rsidRDefault="00A74AAF" w:rsidP="00A74AAF">
      <w:pPr>
        <w:ind w:left="360"/>
        <w:rPr>
          <w:rFonts w:asciiTheme="majorHAnsi" w:hAnsiTheme="majorHAnsi" w:cstheme="majorHAnsi"/>
          <w:i/>
          <w:sz w:val="24"/>
          <w:szCs w:val="24"/>
        </w:rPr>
      </w:pPr>
    </w:p>
    <w:p w:rsidR="00A74AAF" w:rsidRPr="00A74AAF" w:rsidRDefault="00A74AAF" w:rsidP="00A74AAF">
      <w:pPr>
        <w:ind w:left="360"/>
        <w:rPr>
          <w:rFonts w:asciiTheme="majorHAnsi" w:hAnsiTheme="majorHAnsi" w:cstheme="majorHAnsi"/>
          <w:i/>
          <w:sz w:val="24"/>
          <w:szCs w:val="24"/>
        </w:rPr>
      </w:pPr>
      <w:r w:rsidRPr="00A74AAF">
        <w:rPr>
          <w:rFonts w:asciiTheme="majorHAnsi" w:hAnsiTheme="majorHAnsi" w:cstheme="majorHAnsi"/>
          <w:i/>
          <w:sz w:val="24"/>
          <w:szCs w:val="24"/>
        </w:rPr>
        <w:t>5. ¿Conoce la calidad del mobiliario, que maneja su institución educativa?</w:t>
      </w:r>
    </w:p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</w:rPr>
      </w:pPr>
      <w:r w:rsidRPr="00A74AAF">
        <w:rPr>
          <w:rFonts w:asciiTheme="majorHAnsi" w:hAnsiTheme="majorHAnsi" w:cstheme="majorHAnsi"/>
          <w:i/>
          <w:sz w:val="24"/>
          <w:szCs w:val="24"/>
        </w:rPr>
        <w:t xml:space="preserve">     </w:t>
      </w:r>
    </w:p>
    <w:p w:rsidR="00A74AAF" w:rsidRPr="00A74AAF" w:rsidRDefault="00A74AAF" w:rsidP="00A74AAF">
      <w:pPr>
        <w:rPr>
          <w:rFonts w:asciiTheme="majorHAnsi" w:hAnsiTheme="majorHAnsi" w:cstheme="majorHAnsi"/>
          <w:b/>
          <w:i/>
          <w:sz w:val="24"/>
          <w:szCs w:val="24"/>
        </w:rPr>
      </w:pPr>
      <w:r w:rsidRPr="00A74AAF">
        <w:rPr>
          <w:rFonts w:asciiTheme="majorHAnsi" w:hAnsiTheme="majorHAnsi" w:cstheme="majorHAnsi"/>
          <w:b/>
          <w:i/>
          <w:sz w:val="24"/>
          <w:szCs w:val="24"/>
        </w:rPr>
        <w:t xml:space="preserve">        Si tengo conocimiento, pero muy básico.   </w:t>
      </w:r>
    </w:p>
    <w:p w:rsidR="00A74AAF" w:rsidRPr="00A74AAF" w:rsidRDefault="00A74AAF" w:rsidP="00A74AAF">
      <w:pPr>
        <w:ind w:left="360"/>
        <w:rPr>
          <w:rFonts w:asciiTheme="majorHAnsi" w:hAnsiTheme="majorHAnsi" w:cstheme="majorHAnsi"/>
          <w:i/>
          <w:sz w:val="24"/>
          <w:szCs w:val="24"/>
        </w:rPr>
      </w:pPr>
    </w:p>
    <w:p w:rsidR="00A74AAF" w:rsidRPr="00A74AAF" w:rsidRDefault="00A74AAF" w:rsidP="00A74AAF">
      <w:pPr>
        <w:ind w:left="360"/>
        <w:rPr>
          <w:rFonts w:asciiTheme="majorHAnsi" w:hAnsiTheme="majorHAnsi" w:cstheme="majorHAnsi"/>
          <w:i/>
          <w:sz w:val="24"/>
          <w:szCs w:val="24"/>
        </w:rPr>
      </w:pPr>
      <w:r w:rsidRPr="00A74AAF">
        <w:rPr>
          <w:rFonts w:asciiTheme="majorHAnsi" w:hAnsiTheme="majorHAnsi" w:cstheme="majorHAnsi"/>
          <w:i/>
          <w:sz w:val="24"/>
          <w:szCs w:val="24"/>
        </w:rPr>
        <w:t>6. ¿Hay algún tipo de documento o de normas, el cual se debe implementar en los elementos que hacen parte del inventario?</w:t>
      </w:r>
    </w:p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</w:rPr>
      </w:pPr>
    </w:p>
    <w:p w:rsidR="00A74AAF" w:rsidRPr="00A74AAF" w:rsidRDefault="00A74AAF" w:rsidP="00A74AAF">
      <w:pPr>
        <w:rPr>
          <w:rFonts w:asciiTheme="majorHAnsi" w:hAnsiTheme="majorHAnsi" w:cstheme="majorHAnsi"/>
          <w:b/>
          <w:i/>
          <w:sz w:val="24"/>
          <w:szCs w:val="24"/>
        </w:rPr>
      </w:pPr>
      <w:r w:rsidRPr="00A74AAF">
        <w:rPr>
          <w:rFonts w:asciiTheme="majorHAnsi" w:hAnsiTheme="majorHAnsi" w:cstheme="majorHAnsi"/>
          <w:i/>
          <w:sz w:val="24"/>
          <w:szCs w:val="24"/>
        </w:rPr>
        <w:t xml:space="preserve">       </w:t>
      </w:r>
      <w:r w:rsidRPr="00A74AAF">
        <w:rPr>
          <w:rFonts w:asciiTheme="majorHAnsi" w:hAnsiTheme="majorHAnsi" w:cstheme="majorHAnsi"/>
          <w:b/>
          <w:i/>
          <w:sz w:val="24"/>
          <w:szCs w:val="24"/>
        </w:rPr>
        <w:t>Las normas de inventarios para colegios públicos, la cual se puede encontrar   más información en la Alcaldía de Soacha.</w:t>
      </w:r>
      <w:r w:rsidRPr="00A74AAF">
        <w:rPr>
          <w:rFonts w:asciiTheme="majorHAnsi" w:hAnsiTheme="majorHAnsi" w:cstheme="majorHAnsi"/>
          <w:b/>
          <w:i/>
          <w:sz w:val="24"/>
          <w:szCs w:val="24"/>
        </w:rPr>
        <w:tab/>
        <w:t xml:space="preserve">      </w:t>
      </w:r>
    </w:p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</w:rPr>
      </w:pPr>
      <w:r w:rsidRPr="00A74AAF">
        <w:rPr>
          <w:rFonts w:asciiTheme="majorHAnsi" w:hAnsiTheme="majorHAnsi" w:cstheme="majorHAnsi"/>
          <w:i/>
          <w:sz w:val="24"/>
          <w:szCs w:val="24"/>
        </w:rPr>
        <w:t xml:space="preserve"> </w:t>
      </w:r>
    </w:p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</w:rPr>
      </w:pPr>
      <w:r w:rsidRPr="00A74AAF">
        <w:rPr>
          <w:rFonts w:asciiTheme="majorHAnsi" w:hAnsiTheme="majorHAnsi" w:cstheme="majorHAnsi"/>
          <w:i/>
          <w:sz w:val="24"/>
          <w:szCs w:val="24"/>
        </w:rPr>
        <w:t>7. ¿Usted conoce que procedimiento se realiza cuando el mobiliario de la institución se avería?</w:t>
      </w:r>
    </w:p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</w:rPr>
      </w:pPr>
      <w:r w:rsidRPr="00A74AAF">
        <w:rPr>
          <w:rFonts w:asciiTheme="majorHAnsi" w:hAnsiTheme="majorHAnsi" w:cstheme="majorHAnsi"/>
          <w:i/>
          <w:sz w:val="24"/>
          <w:szCs w:val="24"/>
        </w:rPr>
        <w:t xml:space="preserve">            </w:t>
      </w:r>
    </w:p>
    <w:p w:rsidR="00A74AAF" w:rsidRPr="00A74AAF" w:rsidRDefault="00A74AAF" w:rsidP="00A74AAF">
      <w:pPr>
        <w:rPr>
          <w:rFonts w:asciiTheme="majorHAnsi" w:hAnsiTheme="majorHAnsi" w:cstheme="majorHAnsi"/>
          <w:b/>
          <w:i/>
          <w:sz w:val="24"/>
          <w:szCs w:val="24"/>
        </w:rPr>
      </w:pPr>
      <w:r w:rsidRPr="00A74AAF">
        <w:rPr>
          <w:rFonts w:asciiTheme="majorHAnsi" w:hAnsiTheme="majorHAnsi" w:cstheme="majorHAnsi"/>
          <w:b/>
          <w:i/>
          <w:sz w:val="24"/>
          <w:szCs w:val="24"/>
        </w:rPr>
        <w:t>Se intenta recuperar el mobiliario o fácilmente se le da de baja.</w:t>
      </w:r>
    </w:p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</w:rPr>
      </w:pPr>
    </w:p>
    <w:p w:rsidR="00A74AAF" w:rsidRPr="00A74AAF" w:rsidRDefault="00A74AAF" w:rsidP="00A74AAF">
      <w:pPr>
        <w:rPr>
          <w:rFonts w:asciiTheme="majorHAnsi" w:hAnsiTheme="majorHAnsi" w:cstheme="majorHAnsi"/>
          <w:sz w:val="24"/>
          <w:szCs w:val="24"/>
        </w:rPr>
      </w:pPr>
      <w:r w:rsidRPr="00A74AAF">
        <w:rPr>
          <w:rFonts w:asciiTheme="majorHAnsi" w:hAnsiTheme="majorHAnsi" w:cstheme="majorHAnsi"/>
          <w:sz w:val="24"/>
          <w:szCs w:val="24"/>
        </w:rPr>
        <w:t>8- ¿Conoce usted acerca de cada cuanto se le realiza un chequeo al mobiliario de la institución?</w:t>
      </w:r>
    </w:p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</w:rPr>
      </w:pPr>
    </w:p>
    <w:p w:rsidR="00A74AAF" w:rsidRPr="00A74AAF" w:rsidRDefault="00A74AAF" w:rsidP="00A74AAF">
      <w:pPr>
        <w:rPr>
          <w:rFonts w:asciiTheme="majorHAnsi" w:hAnsiTheme="majorHAnsi" w:cstheme="majorHAnsi"/>
          <w:b/>
          <w:sz w:val="24"/>
          <w:szCs w:val="24"/>
        </w:rPr>
      </w:pPr>
      <w:r w:rsidRPr="00A74AAF">
        <w:rPr>
          <w:rFonts w:asciiTheme="majorHAnsi" w:hAnsiTheme="majorHAnsi" w:cstheme="majorHAnsi"/>
          <w:b/>
          <w:i/>
          <w:sz w:val="24"/>
          <w:szCs w:val="24"/>
        </w:rPr>
        <w:t xml:space="preserve">Semestralmente </w:t>
      </w:r>
    </w:p>
    <w:p w:rsidR="00A74AAF" w:rsidRPr="00A74AAF" w:rsidRDefault="00A74AAF" w:rsidP="00A74AAF">
      <w:pPr>
        <w:rPr>
          <w:rFonts w:asciiTheme="majorHAnsi" w:hAnsiTheme="majorHAnsi" w:cstheme="majorHAnsi"/>
          <w:sz w:val="24"/>
          <w:szCs w:val="24"/>
        </w:rPr>
      </w:pPr>
    </w:p>
    <w:p w:rsidR="00A74AAF" w:rsidRPr="00A74AAF" w:rsidRDefault="00A74AAF" w:rsidP="00A74AAF">
      <w:pPr>
        <w:rPr>
          <w:rFonts w:asciiTheme="majorHAnsi" w:hAnsiTheme="majorHAnsi" w:cstheme="majorHAnsi"/>
          <w:sz w:val="24"/>
          <w:szCs w:val="24"/>
        </w:rPr>
      </w:pPr>
      <w:r w:rsidRPr="00A74AAF">
        <w:rPr>
          <w:rFonts w:asciiTheme="majorHAnsi" w:hAnsiTheme="majorHAnsi" w:cstheme="majorHAnsi"/>
          <w:sz w:val="24"/>
          <w:szCs w:val="24"/>
        </w:rPr>
        <w:t>9- ¿De qué manera le gustaría ingresar al sistema OIS?</w:t>
      </w:r>
    </w:p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</w:rPr>
      </w:pPr>
      <w:r w:rsidRPr="00A74AAF">
        <w:rPr>
          <w:rFonts w:asciiTheme="majorHAnsi" w:hAnsiTheme="majorHAnsi" w:cstheme="majorHAnsi"/>
          <w:i/>
          <w:sz w:val="24"/>
          <w:szCs w:val="24"/>
        </w:rPr>
        <w:t xml:space="preserve">       </w:t>
      </w:r>
    </w:p>
    <w:p w:rsidR="00A74AAF" w:rsidRPr="00A74AAF" w:rsidRDefault="00A74AAF" w:rsidP="00A74AAF">
      <w:pPr>
        <w:rPr>
          <w:rFonts w:asciiTheme="majorHAnsi" w:hAnsiTheme="majorHAnsi" w:cstheme="majorHAnsi"/>
          <w:b/>
          <w:i/>
          <w:sz w:val="24"/>
          <w:szCs w:val="24"/>
        </w:rPr>
      </w:pPr>
      <w:r w:rsidRPr="00A74AAF">
        <w:rPr>
          <w:rFonts w:asciiTheme="majorHAnsi" w:hAnsiTheme="majorHAnsi" w:cstheme="majorHAnsi"/>
          <w:b/>
          <w:i/>
          <w:sz w:val="24"/>
          <w:szCs w:val="24"/>
        </w:rPr>
        <w:t>Una clase privada</w:t>
      </w:r>
    </w:p>
    <w:p w:rsidR="00A74AAF" w:rsidRPr="00A74AAF" w:rsidRDefault="00A74AAF" w:rsidP="00A74AAF">
      <w:pPr>
        <w:rPr>
          <w:rFonts w:asciiTheme="majorHAnsi" w:hAnsiTheme="majorHAnsi" w:cstheme="majorHAnsi"/>
          <w:sz w:val="24"/>
          <w:szCs w:val="24"/>
        </w:rPr>
      </w:pPr>
      <w:r w:rsidRPr="00A74AAF">
        <w:rPr>
          <w:rFonts w:asciiTheme="majorHAnsi" w:hAnsiTheme="majorHAnsi" w:cstheme="majorHAnsi"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409646D" wp14:editId="175E79C6">
            <wp:simplePos x="0" y="0"/>
            <wp:positionH relativeFrom="column">
              <wp:posOffset>2788285</wp:posOffset>
            </wp:positionH>
            <wp:positionV relativeFrom="paragraph">
              <wp:posOffset>-557530</wp:posOffset>
            </wp:positionV>
            <wp:extent cx="1424940" cy="3515995"/>
            <wp:effectExtent l="2222" t="0" r="6033" b="6032"/>
            <wp:wrapTight wrapText="bothSides">
              <wp:wrapPolygon edited="0">
                <wp:start x="21566" y="-14"/>
                <wp:lineTo x="197" y="-14"/>
                <wp:lineTo x="197" y="21520"/>
                <wp:lineTo x="21566" y="21520"/>
                <wp:lineTo x="21566" y="-14"/>
              </wp:wrapPolygon>
            </wp:wrapTight>
            <wp:docPr id="3" name="Imagen 3" descr="C:\Users\luchi\Desktop\Firma R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hi\Desktop\Firma Rect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82" r="19769"/>
                    <a:stretch/>
                  </pic:blipFill>
                  <pic:spPr bwMode="auto">
                    <a:xfrm rot="16200000">
                      <a:off x="0" y="0"/>
                      <a:ext cx="142494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74AAF" w:rsidRPr="00A74AAF" w:rsidRDefault="00A74AAF" w:rsidP="00A74AAF">
      <w:pPr>
        <w:rPr>
          <w:rFonts w:asciiTheme="majorHAnsi" w:hAnsiTheme="majorHAnsi" w:cstheme="majorHAnsi"/>
          <w:sz w:val="24"/>
          <w:szCs w:val="24"/>
        </w:rPr>
      </w:pPr>
    </w:p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</w:rPr>
      </w:pPr>
    </w:p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</w:rPr>
      </w:pPr>
    </w:p>
    <w:p w:rsidR="00A74AAF" w:rsidRPr="00A74AAF" w:rsidRDefault="00A74AAF" w:rsidP="00A74AAF">
      <w:pPr>
        <w:rPr>
          <w:rFonts w:asciiTheme="majorHAnsi" w:hAnsiTheme="majorHAnsi" w:cstheme="majorHAnsi"/>
          <w:i/>
          <w:sz w:val="24"/>
          <w:szCs w:val="24"/>
        </w:rPr>
      </w:pPr>
      <w:r w:rsidRPr="00A74AAF">
        <w:rPr>
          <w:rFonts w:asciiTheme="majorHAnsi" w:hAnsiTheme="majorHAnsi" w:cstheme="majorHAnsi"/>
          <w:i/>
          <w:sz w:val="24"/>
          <w:szCs w:val="24"/>
        </w:rPr>
        <w:t>Firma: _</w:t>
      </w:r>
      <w:r w:rsidRPr="00A74AAF">
        <w:rPr>
          <w:rFonts w:asciiTheme="majorHAnsi" w:hAnsiTheme="majorHAnsi" w:cstheme="majorHAnsi"/>
          <w:i/>
          <w:sz w:val="24"/>
          <w:szCs w:val="24"/>
        </w:rPr>
        <w:t>__________</w:t>
      </w:r>
    </w:p>
    <w:p w:rsidR="00A74AAF" w:rsidRPr="00531455" w:rsidRDefault="00A74AAF" w:rsidP="00A74AAF">
      <w:pPr>
        <w:rPr>
          <w:i/>
          <w:sz w:val="24"/>
          <w:szCs w:val="24"/>
        </w:rPr>
      </w:pPr>
    </w:p>
    <w:p w:rsidR="00A74AAF" w:rsidRDefault="00A74AAF" w:rsidP="00A74AAF">
      <w:pPr>
        <w:rPr>
          <w:i/>
          <w:noProof/>
          <w:sz w:val="24"/>
          <w:szCs w:val="24"/>
        </w:rPr>
      </w:pPr>
    </w:p>
    <w:p w:rsidR="00A74AAF" w:rsidRDefault="00A74AAF" w:rsidP="00A74AAF"/>
    <w:p w:rsidR="0089364F" w:rsidRDefault="0089364F" w:rsidP="00A74AAF"/>
    <w:p w:rsidR="0089364F" w:rsidRDefault="0089364F" w:rsidP="00A74AAF"/>
    <w:p w:rsidR="0089364F" w:rsidRDefault="0089364F" w:rsidP="00A74AAF"/>
    <w:p w:rsidR="0089364F" w:rsidRDefault="0089364F" w:rsidP="00A74AAF"/>
    <w:p w:rsidR="0089364F" w:rsidRDefault="0089364F" w:rsidP="00A74AAF"/>
    <w:p w:rsidR="0089364F" w:rsidRDefault="0089364F" w:rsidP="00A74AAF"/>
    <w:p w:rsidR="0089364F" w:rsidRDefault="0089364F" w:rsidP="00A74AAF"/>
    <w:p w:rsidR="0089364F" w:rsidRDefault="0089364F" w:rsidP="00A74AAF"/>
    <w:p w:rsidR="0089364F" w:rsidRDefault="0089364F" w:rsidP="00A74AAF"/>
    <w:p w:rsidR="0089364F" w:rsidRDefault="0089364F" w:rsidP="00A74AAF"/>
    <w:p w:rsidR="0089364F" w:rsidRDefault="0089364F" w:rsidP="00A74AAF"/>
    <w:p w:rsidR="0089364F" w:rsidRDefault="0089364F" w:rsidP="00A74AAF"/>
    <w:p w:rsidR="0089364F" w:rsidRDefault="0089364F" w:rsidP="00A74AAF"/>
    <w:p w:rsidR="0089364F" w:rsidRDefault="0089364F" w:rsidP="00A74AAF"/>
    <w:p w:rsidR="0089364F" w:rsidRDefault="0089364F" w:rsidP="00A74AAF"/>
    <w:p w:rsidR="0089364F" w:rsidRDefault="0089364F" w:rsidP="00A74AAF"/>
    <w:p w:rsidR="00A74AAF" w:rsidRPr="00531455" w:rsidRDefault="00A74AAF" w:rsidP="00A74AAF">
      <w:pPr>
        <w:pStyle w:val="Ttulo1"/>
        <w:rPr>
          <w:rFonts w:ascii="Arial" w:hAnsi="Arial"/>
        </w:rPr>
      </w:pPr>
      <w:bookmarkStart w:id="1" w:name="_Toc3149941"/>
      <w:bookmarkStart w:id="2" w:name="_Hlk4449566"/>
      <w:r w:rsidRPr="00531455">
        <w:rPr>
          <w:rFonts w:ascii="Arial" w:hAnsi="Arial"/>
        </w:rPr>
        <w:lastRenderedPageBreak/>
        <w:t>Encuesta-Instructores</w:t>
      </w:r>
      <w:bookmarkEnd w:id="1"/>
    </w:p>
    <w:p w:rsidR="00A74AAF" w:rsidRDefault="00A74AAF" w:rsidP="00E65AC1">
      <w:pPr>
        <w:spacing w:line="256" w:lineRule="auto"/>
        <w:jc w:val="center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Proyecto Orden de inventario Sistematizado</w:t>
      </w:r>
    </w:p>
    <w:p w:rsidR="00A74AAF" w:rsidRPr="00A74AAF" w:rsidRDefault="00A74AAF" w:rsidP="00E65AC1">
      <w:pPr>
        <w:spacing w:line="256" w:lineRule="auto"/>
        <w:jc w:val="center"/>
        <w:rPr>
          <w:i/>
          <w:color w:val="009900"/>
          <w:sz w:val="24"/>
          <w:szCs w:val="24"/>
        </w:rPr>
      </w:pPr>
      <w:r w:rsidRPr="00A74AAF">
        <w:rPr>
          <w:i/>
          <w:color w:val="009900"/>
          <w:sz w:val="24"/>
          <w:szCs w:val="24"/>
        </w:rPr>
        <w:t xml:space="preserve">Institución Educativa </w:t>
      </w:r>
      <w:r w:rsidRPr="00A74AAF">
        <w:rPr>
          <w:color w:val="009900"/>
          <w:sz w:val="24"/>
          <w:szCs w:val="24"/>
        </w:rPr>
        <w:t>Julio Cesar Turbay Ayala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2055"/>
        <w:gridCol w:w="2010"/>
        <w:gridCol w:w="1905"/>
      </w:tblGrid>
      <w:tr w:rsidR="00A74AAF" w:rsidRPr="00A74AAF" w:rsidTr="002317C6">
        <w:trPr>
          <w:trHeight w:val="349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AF" w:rsidRPr="00A74AAF" w:rsidRDefault="00A74AAF" w:rsidP="00182F4C">
            <w:pPr>
              <w:spacing w:after="40"/>
              <w:jc w:val="righ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b/>
                <w:sz w:val="24"/>
                <w:szCs w:val="24"/>
              </w:rPr>
              <w:t>Nombre y Apellidos:</w:t>
            </w:r>
          </w:p>
        </w:tc>
        <w:tc>
          <w:tcPr>
            <w:tcW w:w="5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AF" w:rsidRPr="00A74AAF" w:rsidRDefault="00A74AAF" w:rsidP="00182F4C">
            <w:pPr>
              <w:spacing w:after="40"/>
              <w:jc w:val="right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Eliana Sierra</w:t>
            </w:r>
            <w:r w:rsidRPr="00A74AAF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</w:p>
        </w:tc>
      </w:tr>
      <w:tr w:rsidR="00A74AAF" w:rsidRPr="00A74AAF" w:rsidTr="002317C6">
        <w:trPr>
          <w:trHeight w:val="480"/>
        </w:trPr>
        <w:tc>
          <w:tcPr>
            <w:tcW w:w="289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AF" w:rsidRPr="00A74AAF" w:rsidRDefault="00A74AAF" w:rsidP="00182F4C">
            <w:pPr>
              <w:spacing w:after="40"/>
              <w:jc w:val="righ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b/>
                <w:sz w:val="24"/>
                <w:szCs w:val="24"/>
              </w:rPr>
              <w:t>Fecha: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AF" w:rsidRPr="00A74AAF" w:rsidRDefault="00A74AAF" w:rsidP="00182F4C">
            <w:pPr>
              <w:spacing w:after="4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sz w:val="24"/>
                <w:szCs w:val="24"/>
              </w:rPr>
              <w:t>26/03/2019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AF" w:rsidRPr="00A74AAF" w:rsidRDefault="00A74AAF" w:rsidP="00182F4C">
            <w:pPr>
              <w:spacing w:after="40"/>
              <w:jc w:val="righ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b/>
                <w:sz w:val="24"/>
                <w:szCs w:val="24"/>
              </w:rPr>
              <w:t>Hora: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AF" w:rsidRPr="00A74AAF" w:rsidRDefault="00A74AAF" w:rsidP="00182F4C">
            <w:pPr>
              <w:spacing w:after="4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sz w:val="24"/>
                <w:szCs w:val="24"/>
              </w:rPr>
              <w:t>9:43 am</w:t>
            </w:r>
          </w:p>
        </w:tc>
      </w:tr>
    </w:tbl>
    <w:p w:rsidR="00A74AAF" w:rsidRPr="00531455" w:rsidRDefault="00A74AAF" w:rsidP="00A74AAF">
      <w:pPr>
        <w:jc w:val="center"/>
        <w:rPr>
          <w:i/>
          <w:sz w:val="24"/>
          <w:szCs w:val="24"/>
        </w:rPr>
      </w:pPr>
    </w:p>
    <w:p w:rsidR="00A74AAF" w:rsidRPr="00531455" w:rsidRDefault="00A74AAF" w:rsidP="00A74AAF">
      <w:pPr>
        <w:jc w:val="center"/>
        <w:rPr>
          <w:b/>
          <w:i/>
          <w:sz w:val="24"/>
          <w:szCs w:val="24"/>
        </w:rPr>
      </w:pPr>
      <w:r w:rsidRPr="00531455">
        <w:rPr>
          <w:b/>
          <w:i/>
          <w:sz w:val="24"/>
          <w:szCs w:val="24"/>
        </w:rPr>
        <w:t>Encuesta para profesores</w:t>
      </w:r>
    </w:p>
    <w:p w:rsidR="00A74AAF" w:rsidRPr="00531455" w:rsidRDefault="00A74AAF" w:rsidP="00A74AAF">
      <w:pPr>
        <w:jc w:val="center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A74AAF" w:rsidRPr="00531455" w:rsidRDefault="00A74AAF" w:rsidP="00A74AAF">
      <w:pPr>
        <w:ind w:left="72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1- ¿Al ingresar a su salón correspondiente de clase, ha evidenciado deterioro y daños en gran parte en la mobiliaria asignada al aula?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·         </w:t>
      </w:r>
      <w:r w:rsidRPr="00F153E6">
        <w:rPr>
          <w:i/>
          <w:sz w:val="24"/>
          <w:szCs w:val="24"/>
          <w:highlight w:val="yellow"/>
        </w:rPr>
        <w:t>Si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no</w:t>
      </w:r>
    </w:p>
    <w:p w:rsidR="00A74AAF" w:rsidRPr="00531455" w:rsidRDefault="00A74AAF" w:rsidP="00A74AAF">
      <w:pPr>
        <w:ind w:left="72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2- ¿Le gustaría tener un informe acerca del mobiliario que está disponible en su aula de clase?</w:t>
      </w:r>
    </w:p>
    <w:p w:rsidR="00A74AAF" w:rsidRPr="00F153E6" w:rsidRDefault="00A74AAF" w:rsidP="00A74AAF">
      <w:pPr>
        <w:numPr>
          <w:ilvl w:val="0"/>
          <w:numId w:val="9"/>
        </w:numPr>
        <w:spacing w:after="0"/>
        <w:rPr>
          <w:i/>
          <w:sz w:val="24"/>
          <w:szCs w:val="24"/>
          <w:highlight w:val="yellow"/>
        </w:rPr>
      </w:pPr>
      <w:r w:rsidRPr="00531455">
        <w:rPr>
          <w:i/>
          <w:sz w:val="24"/>
          <w:szCs w:val="24"/>
        </w:rPr>
        <w:t xml:space="preserve"> </w:t>
      </w:r>
      <w:r w:rsidRPr="00F153E6">
        <w:rPr>
          <w:i/>
          <w:sz w:val="24"/>
          <w:szCs w:val="24"/>
          <w:highlight w:val="yellow"/>
        </w:rPr>
        <w:t>Si</w:t>
      </w:r>
    </w:p>
    <w:p w:rsidR="00A74AAF" w:rsidRDefault="00A74AAF" w:rsidP="00A74AAF">
      <w:pPr>
        <w:numPr>
          <w:ilvl w:val="0"/>
          <w:numId w:val="11"/>
        </w:numPr>
        <w:spacing w:after="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No</w:t>
      </w:r>
    </w:p>
    <w:p w:rsidR="00A74AAF" w:rsidRPr="00A74AAF" w:rsidRDefault="00A74AAF" w:rsidP="00A74AAF">
      <w:pPr>
        <w:spacing w:after="0"/>
        <w:ind w:left="1440"/>
        <w:rPr>
          <w:i/>
          <w:sz w:val="24"/>
          <w:szCs w:val="24"/>
        </w:rPr>
      </w:pPr>
    </w:p>
    <w:p w:rsidR="00A74AAF" w:rsidRPr="00531455" w:rsidRDefault="00A74AAF" w:rsidP="00A74AAF">
      <w:pPr>
        <w:ind w:left="72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3- ¿Cuál es el mobiliario que más ha hecho falta para realizar la celebración de eventos patrios en la institución educativa? (Coordinador o jefe de inventario)</w:t>
      </w:r>
    </w:p>
    <w:p w:rsidR="00A74AAF" w:rsidRPr="00F153E6" w:rsidRDefault="00A74AAF" w:rsidP="00A74AAF">
      <w:pPr>
        <w:numPr>
          <w:ilvl w:val="0"/>
          <w:numId w:val="8"/>
        </w:numPr>
        <w:spacing w:after="0"/>
        <w:rPr>
          <w:i/>
          <w:sz w:val="24"/>
          <w:szCs w:val="24"/>
          <w:highlight w:val="yellow"/>
        </w:rPr>
      </w:pPr>
      <w:r w:rsidRPr="00F153E6">
        <w:rPr>
          <w:i/>
          <w:sz w:val="24"/>
          <w:szCs w:val="24"/>
          <w:highlight w:val="yellow"/>
        </w:rPr>
        <w:t>Sillas</w:t>
      </w:r>
    </w:p>
    <w:p w:rsidR="00A74AAF" w:rsidRPr="0041081A" w:rsidRDefault="00A74AAF" w:rsidP="00A74AAF">
      <w:pPr>
        <w:numPr>
          <w:ilvl w:val="0"/>
          <w:numId w:val="8"/>
        </w:numPr>
        <w:spacing w:after="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Mesa</w:t>
      </w:r>
      <w:r>
        <w:rPr>
          <w:i/>
          <w:sz w:val="24"/>
          <w:szCs w:val="24"/>
        </w:rPr>
        <w:t>s</w:t>
      </w:r>
    </w:p>
    <w:p w:rsidR="00A74AAF" w:rsidRPr="00531455" w:rsidRDefault="00A74AAF" w:rsidP="00A74AAF">
      <w:pPr>
        <w:numPr>
          <w:ilvl w:val="0"/>
          <w:numId w:val="8"/>
        </w:numPr>
        <w:spacing w:after="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Otras______________________________________________________</w:t>
      </w:r>
    </w:p>
    <w:p w:rsidR="00A74AAF" w:rsidRPr="00531455" w:rsidRDefault="00A74AAF" w:rsidP="0089364F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4- ¿Al iniciar una clase, ¿cuál es el número de mobiliario que debería estar disponible para sus estudiantes en ese momento?</w:t>
      </w:r>
    </w:p>
    <w:p w:rsidR="00A74AAF" w:rsidRPr="00531455" w:rsidRDefault="00A74AAF" w:rsidP="00A74AAF">
      <w:pPr>
        <w:ind w:left="108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lastRenderedPageBreak/>
        <w:t>·         20 sillas y pupitres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30 sillas y pupitres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40 sillas y pupitres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·         </w:t>
      </w:r>
      <w:r w:rsidRPr="00F153E6">
        <w:rPr>
          <w:i/>
          <w:sz w:val="24"/>
          <w:szCs w:val="24"/>
          <w:highlight w:val="yellow"/>
        </w:rPr>
        <w:t>Más</w:t>
      </w:r>
      <w:r w:rsidRPr="00531455">
        <w:rPr>
          <w:i/>
          <w:sz w:val="24"/>
          <w:szCs w:val="24"/>
        </w:rPr>
        <w:t xml:space="preserve"> ________________</w:t>
      </w:r>
      <w:r>
        <w:rPr>
          <w:i/>
          <w:sz w:val="24"/>
          <w:szCs w:val="24"/>
        </w:rPr>
        <w:t>48</w:t>
      </w:r>
      <w:r w:rsidRPr="00531455">
        <w:rPr>
          <w:i/>
          <w:sz w:val="24"/>
          <w:szCs w:val="24"/>
        </w:rPr>
        <w:t>___________________</w:t>
      </w:r>
    </w:p>
    <w:p w:rsidR="00A74AAF" w:rsidRPr="00531455" w:rsidRDefault="00A74AAF" w:rsidP="0089364F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5- ¿Cuándo un mobiliario, ya sea una silla o un escritorio se daña en esos momentos, ¿usted qué preferiría?</w:t>
      </w:r>
    </w:p>
    <w:p w:rsidR="00A74AAF" w:rsidRPr="00531455" w:rsidRDefault="00A74AAF" w:rsidP="00A74AAF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Reportar el daño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Arreglarlo en su momento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No hacer nada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·         </w:t>
      </w:r>
      <w:r w:rsidRPr="00F153E6">
        <w:rPr>
          <w:i/>
          <w:sz w:val="24"/>
          <w:szCs w:val="24"/>
          <w:highlight w:val="yellow"/>
        </w:rPr>
        <w:t>Otro</w:t>
      </w:r>
      <w:r w:rsidRPr="00531455">
        <w:rPr>
          <w:i/>
          <w:sz w:val="24"/>
          <w:szCs w:val="24"/>
        </w:rPr>
        <w:t xml:space="preserve"> _______________</w:t>
      </w:r>
      <w:r>
        <w:rPr>
          <w:i/>
          <w:sz w:val="24"/>
          <w:szCs w:val="24"/>
        </w:rPr>
        <w:t>Pedir prestado</w:t>
      </w:r>
      <w:r w:rsidRPr="00531455">
        <w:rPr>
          <w:i/>
          <w:sz w:val="24"/>
          <w:szCs w:val="24"/>
        </w:rPr>
        <w:t>_____________________</w:t>
      </w:r>
    </w:p>
    <w:p w:rsidR="00A74AAF" w:rsidRPr="00531455" w:rsidRDefault="00A74AAF" w:rsidP="00A74AAF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A74AAF" w:rsidRPr="00531455" w:rsidRDefault="00A74AAF" w:rsidP="00A74AAF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6- ¿Cuándo el mobiliario del aula es robado o no es devuelto, usted qué decisiones toma en ese momento?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Llama a coordinación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Lo reporta como dado de baja a coordinación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Espera a que aparezca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·         </w:t>
      </w:r>
      <w:r w:rsidRPr="00F153E6">
        <w:rPr>
          <w:i/>
          <w:sz w:val="24"/>
          <w:szCs w:val="24"/>
          <w:highlight w:val="yellow"/>
        </w:rPr>
        <w:t>Lo pide a otro salón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Otro ____________</w:t>
      </w:r>
    </w:p>
    <w:p w:rsidR="00A74AAF" w:rsidRPr="00531455" w:rsidRDefault="00A74AAF" w:rsidP="0089364F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  <w:shd w:val="clear" w:color="auto" w:fill="F3F3F3"/>
        </w:rPr>
      </w:pPr>
      <w:r w:rsidRPr="00531455">
        <w:rPr>
          <w:i/>
          <w:sz w:val="24"/>
          <w:szCs w:val="24"/>
        </w:rPr>
        <w:t xml:space="preserve">7- </w:t>
      </w:r>
      <w:r w:rsidRPr="00531455">
        <w:rPr>
          <w:i/>
          <w:sz w:val="24"/>
          <w:szCs w:val="24"/>
          <w:shd w:val="clear" w:color="auto" w:fill="F3F3F3"/>
        </w:rPr>
        <w:t>¿Al momento de usted prestar un mobiliario de su aula, hace firmar un informe sobre los datos de quien lo adquirió?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lastRenderedPageBreak/>
        <w:t>·         Si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·         </w:t>
      </w:r>
      <w:r w:rsidRPr="00F153E6">
        <w:rPr>
          <w:i/>
          <w:sz w:val="24"/>
          <w:szCs w:val="24"/>
          <w:highlight w:val="yellow"/>
        </w:rPr>
        <w:t>No</w:t>
      </w:r>
      <w:r w:rsidRPr="00531455">
        <w:rPr>
          <w:i/>
          <w:sz w:val="24"/>
          <w:szCs w:val="24"/>
        </w:rPr>
        <w:t xml:space="preserve"> </w:t>
      </w:r>
    </w:p>
    <w:p w:rsidR="00A74AAF" w:rsidRPr="00531455" w:rsidRDefault="00A74AAF" w:rsidP="00A74AAF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8- ¿Como docente al momento de la entrega de mobiliario nuevo recibe algún tipo de listado sobre estos mismos?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Si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·         </w:t>
      </w:r>
      <w:r w:rsidRPr="00F153E6">
        <w:rPr>
          <w:i/>
          <w:sz w:val="24"/>
          <w:szCs w:val="24"/>
          <w:highlight w:val="yellow"/>
        </w:rPr>
        <w:t>No</w:t>
      </w:r>
      <w:r w:rsidRPr="00531455">
        <w:rPr>
          <w:i/>
          <w:sz w:val="24"/>
          <w:szCs w:val="24"/>
        </w:rPr>
        <w:t xml:space="preserve"> </w:t>
      </w:r>
    </w:p>
    <w:p w:rsidR="00A74AAF" w:rsidRPr="00531455" w:rsidRDefault="00A74AAF" w:rsidP="00A74AAF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>
        <w:rPr>
          <w:i/>
          <w:sz w:val="24"/>
          <w:szCs w:val="24"/>
        </w:rPr>
        <w:t>9</w:t>
      </w:r>
      <w:r w:rsidRPr="00531455">
        <w:rPr>
          <w:i/>
          <w:sz w:val="24"/>
          <w:szCs w:val="24"/>
        </w:rPr>
        <w:t>-</w:t>
      </w:r>
      <w:r>
        <w:rPr>
          <w:i/>
          <w:sz w:val="24"/>
          <w:szCs w:val="24"/>
        </w:rPr>
        <w:t xml:space="preserve"> </w:t>
      </w:r>
      <w:r w:rsidRPr="00531455">
        <w:rPr>
          <w:i/>
          <w:sz w:val="24"/>
          <w:szCs w:val="24"/>
        </w:rPr>
        <w:t>¿Cómo docente, conoce si el mobiliario averiado recibe algún tipo de arreglo luego de haber sido retirado del aula de clases?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Si</w:t>
      </w:r>
    </w:p>
    <w:p w:rsidR="00A74AAF" w:rsidRPr="00531455" w:rsidRDefault="00A74AAF" w:rsidP="00A74AAF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·         </w:t>
      </w:r>
      <w:r w:rsidRPr="00F153E6">
        <w:rPr>
          <w:i/>
          <w:sz w:val="24"/>
          <w:szCs w:val="24"/>
          <w:highlight w:val="yellow"/>
        </w:rPr>
        <w:t>No</w:t>
      </w:r>
    </w:p>
    <w:p w:rsidR="00A74AAF" w:rsidRPr="00531455" w:rsidRDefault="00A74AAF" w:rsidP="00A74AAF">
      <w:pPr>
        <w:rPr>
          <w:rFonts w:eastAsia="Merriweather Light"/>
          <w:i/>
          <w:sz w:val="24"/>
          <w:szCs w:val="24"/>
          <w:u w:val="single"/>
        </w:rPr>
      </w:pPr>
      <w:r w:rsidRPr="00531455">
        <w:rPr>
          <w:i/>
          <w:sz w:val="24"/>
          <w:szCs w:val="24"/>
        </w:rPr>
        <w:t xml:space="preserve"> </w:t>
      </w:r>
    </w:p>
    <w:p w:rsidR="00A74AAF" w:rsidRPr="00531455" w:rsidRDefault="00A74AAF" w:rsidP="00A74AAF">
      <w:pPr>
        <w:ind w:left="720"/>
        <w:rPr>
          <w:i/>
          <w:sz w:val="24"/>
          <w:szCs w:val="24"/>
        </w:rPr>
      </w:pPr>
      <w:r w:rsidRPr="00531455">
        <w:rPr>
          <w:b/>
          <w:i/>
          <w:sz w:val="24"/>
          <w:szCs w:val="24"/>
        </w:rPr>
        <w:t xml:space="preserve">      </w:t>
      </w:r>
      <w:r w:rsidRPr="00531455">
        <w:rPr>
          <w:i/>
          <w:sz w:val="24"/>
          <w:szCs w:val="24"/>
        </w:rPr>
        <w:t>1</w:t>
      </w:r>
      <w:r>
        <w:rPr>
          <w:i/>
          <w:sz w:val="24"/>
          <w:szCs w:val="24"/>
        </w:rPr>
        <w:t>1</w:t>
      </w:r>
      <w:r w:rsidRPr="00531455">
        <w:rPr>
          <w:b/>
          <w:i/>
          <w:sz w:val="24"/>
          <w:szCs w:val="24"/>
        </w:rPr>
        <w:t>.</w:t>
      </w:r>
      <w:r w:rsidRPr="00531455">
        <w:rPr>
          <w:i/>
          <w:sz w:val="24"/>
          <w:szCs w:val="24"/>
        </w:rPr>
        <w:t xml:space="preserve"> ¿Qué método quiere utilizar para ingresar al sistema OIS?</w:t>
      </w:r>
    </w:p>
    <w:p w:rsidR="00A74AAF" w:rsidRPr="00F153E6" w:rsidRDefault="0089364F" w:rsidP="0089364F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-  </w:t>
      </w:r>
      <w:r w:rsidR="00A74AAF" w:rsidRPr="00531455">
        <w:rPr>
          <w:i/>
          <w:sz w:val="24"/>
          <w:szCs w:val="24"/>
        </w:rPr>
        <w:t xml:space="preserve"> Correo electrónico</w:t>
      </w:r>
      <w:r w:rsidR="00A74AAF">
        <w:rPr>
          <w:noProof/>
          <w:sz w:val="24"/>
          <w:lang w:val="es-ES"/>
        </w:rPr>
        <w:drawing>
          <wp:anchor distT="0" distB="0" distL="114300" distR="114300" simplePos="0" relativeHeight="251663360" behindDoc="1" locked="0" layoutInCell="1" allowOverlap="1" wp14:anchorId="3ACD1B4C" wp14:editId="699CFC56">
            <wp:simplePos x="0" y="0"/>
            <wp:positionH relativeFrom="column">
              <wp:posOffset>3852545</wp:posOffset>
            </wp:positionH>
            <wp:positionV relativeFrom="paragraph">
              <wp:posOffset>90805</wp:posOffset>
            </wp:positionV>
            <wp:extent cx="1015365" cy="2742565"/>
            <wp:effectExtent l="0" t="6350" r="6985" b="6985"/>
            <wp:wrapTight wrapText="bothSides">
              <wp:wrapPolygon edited="0">
                <wp:start x="21735" y="50"/>
                <wp:lineTo x="257" y="50"/>
                <wp:lineTo x="257" y="21505"/>
                <wp:lineTo x="21735" y="21505"/>
                <wp:lineTo x="21735" y="50"/>
              </wp:wrapPolygon>
            </wp:wrapTight>
            <wp:docPr id="4" name="Imagen 4" descr="C:\Users\luchi\Desktop\firma profes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hi\Desktop\firma profesor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49"/>
                    <a:stretch/>
                  </pic:blipFill>
                  <pic:spPr bwMode="auto">
                    <a:xfrm rot="16200000">
                      <a:off x="0" y="0"/>
                      <a:ext cx="101536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74AAF" w:rsidRPr="00531455" w:rsidRDefault="00A74AAF" w:rsidP="00A74AAF">
      <w:pPr>
        <w:numPr>
          <w:ilvl w:val="0"/>
          <w:numId w:val="10"/>
        </w:numPr>
        <w:spacing w:after="0"/>
        <w:ind w:left="144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Teléfono</w:t>
      </w:r>
    </w:p>
    <w:p w:rsidR="00A74AAF" w:rsidRDefault="00A74AAF" w:rsidP="00A74AAF">
      <w:pPr>
        <w:numPr>
          <w:ilvl w:val="0"/>
          <w:numId w:val="10"/>
        </w:numPr>
        <w:spacing w:after="0"/>
        <w:ind w:left="1440"/>
        <w:rPr>
          <w:sz w:val="24"/>
          <w:szCs w:val="24"/>
        </w:rPr>
      </w:pPr>
      <w:r w:rsidRPr="00531455">
        <w:rPr>
          <w:i/>
          <w:sz w:val="24"/>
          <w:szCs w:val="24"/>
        </w:rPr>
        <w:t xml:space="preserve"> Correo</w:t>
      </w:r>
      <w:r w:rsidRPr="00531455">
        <w:rPr>
          <w:sz w:val="24"/>
          <w:szCs w:val="24"/>
        </w:rPr>
        <w:t xml:space="preserve"> </w:t>
      </w:r>
    </w:p>
    <w:p w:rsidR="00A74AAF" w:rsidRPr="00F153E6" w:rsidRDefault="00A74AAF" w:rsidP="00A74AAF">
      <w:pPr>
        <w:numPr>
          <w:ilvl w:val="0"/>
          <w:numId w:val="10"/>
        </w:numPr>
        <w:spacing w:after="0"/>
        <w:ind w:left="1440"/>
        <w:rPr>
          <w:sz w:val="24"/>
          <w:szCs w:val="24"/>
          <w:highlight w:val="yellow"/>
        </w:rPr>
      </w:pPr>
      <w:r w:rsidRPr="00F153E6">
        <w:rPr>
          <w:sz w:val="24"/>
          <w:szCs w:val="24"/>
          <w:highlight w:val="yellow"/>
        </w:rPr>
        <w:t>Contraseña Personalizada</w:t>
      </w:r>
    </w:p>
    <w:p w:rsidR="00A74AAF" w:rsidRPr="00531455" w:rsidRDefault="00A74AAF" w:rsidP="00A74AAF">
      <w:pPr>
        <w:ind w:left="720"/>
        <w:rPr>
          <w:sz w:val="24"/>
          <w:szCs w:val="24"/>
        </w:rPr>
      </w:pPr>
      <w:r w:rsidRPr="00531455">
        <w:rPr>
          <w:sz w:val="24"/>
          <w:szCs w:val="24"/>
        </w:rPr>
        <w:t xml:space="preserve">             </w:t>
      </w:r>
    </w:p>
    <w:p w:rsidR="00A74AAF" w:rsidRPr="00531455" w:rsidRDefault="00A74AAF" w:rsidP="00A74AAF">
      <w:pPr>
        <w:rPr>
          <w:sz w:val="24"/>
          <w:szCs w:val="24"/>
        </w:rPr>
      </w:pPr>
    </w:p>
    <w:p w:rsidR="00A74AAF" w:rsidRPr="00531455" w:rsidRDefault="00A74AAF" w:rsidP="00A74AAF">
      <w:pPr>
        <w:rPr>
          <w:sz w:val="24"/>
          <w:szCs w:val="24"/>
        </w:rPr>
      </w:pPr>
      <w:r w:rsidRPr="00531455">
        <w:rPr>
          <w:sz w:val="24"/>
          <w:szCs w:val="24"/>
        </w:rPr>
        <w:t>Firma: ________________</w:t>
      </w:r>
    </w:p>
    <w:p w:rsidR="00E65AC1" w:rsidRDefault="00E65AC1" w:rsidP="0089364F">
      <w:pPr>
        <w:pStyle w:val="Ttulo1"/>
        <w:rPr>
          <w:rFonts w:ascii="Arial" w:hAnsi="Arial"/>
        </w:rPr>
      </w:pPr>
    </w:p>
    <w:p w:rsidR="0089364F" w:rsidRPr="00531455" w:rsidRDefault="0089364F" w:rsidP="0089364F">
      <w:pPr>
        <w:pStyle w:val="Ttulo1"/>
        <w:rPr>
          <w:rFonts w:ascii="Arial" w:hAnsi="Arial"/>
        </w:rPr>
      </w:pPr>
      <w:r w:rsidRPr="00531455">
        <w:rPr>
          <w:rFonts w:ascii="Arial" w:hAnsi="Arial"/>
        </w:rPr>
        <w:t>Encuesta-Jefe de Inventarios: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2055"/>
        <w:gridCol w:w="2010"/>
        <w:gridCol w:w="1905"/>
      </w:tblGrid>
      <w:tr w:rsidR="0089364F" w:rsidRPr="00A74AAF" w:rsidTr="002317C6">
        <w:trPr>
          <w:trHeight w:val="349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64F" w:rsidRPr="00A74AAF" w:rsidRDefault="0089364F" w:rsidP="002317C6">
            <w:pPr>
              <w:spacing w:after="4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b/>
                <w:sz w:val="24"/>
                <w:szCs w:val="24"/>
              </w:rPr>
              <w:t>Nombre y Apellidos:</w:t>
            </w:r>
          </w:p>
        </w:tc>
        <w:tc>
          <w:tcPr>
            <w:tcW w:w="5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64F" w:rsidRPr="00A74AAF" w:rsidRDefault="0089364F" w:rsidP="002317C6">
            <w:pPr>
              <w:spacing w:after="4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Karen</w:t>
            </w:r>
          </w:p>
        </w:tc>
      </w:tr>
      <w:tr w:rsidR="0089364F" w:rsidRPr="00A74AAF" w:rsidTr="002317C6">
        <w:trPr>
          <w:trHeight w:val="480"/>
        </w:trPr>
        <w:tc>
          <w:tcPr>
            <w:tcW w:w="289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64F" w:rsidRPr="00A74AAF" w:rsidRDefault="0089364F" w:rsidP="002317C6">
            <w:pPr>
              <w:spacing w:after="4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Fecha: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64F" w:rsidRPr="00A74AAF" w:rsidRDefault="0089364F" w:rsidP="002317C6">
            <w:pPr>
              <w:spacing w:after="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sz w:val="24"/>
                <w:szCs w:val="24"/>
              </w:rPr>
              <w:t>26/03/2019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64F" w:rsidRPr="00A74AAF" w:rsidRDefault="0089364F" w:rsidP="002317C6">
            <w:pPr>
              <w:spacing w:after="4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b/>
                <w:sz w:val="24"/>
                <w:szCs w:val="24"/>
              </w:rPr>
              <w:t>Hora: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64F" w:rsidRPr="00A74AAF" w:rsidRDefault="0089364F" w:rsidP="002317C6">
            <w:pPr>
              <w:spacing w:after="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sz w:val="24"/>
                <w:szCs w:val="24"/>
              </w:rPr>
              <w:t>9:43 am</w:t>
            </w:r>
          </w:p>
        </w:tc>
      </w:tr>
    </w:tbl>
    <w:p w:rsidR="0089364F" w:rsidRPr="00531455" w:rsidRDefault="0089364F" w:rsidP="0089364F">
      <w:pPr>
        <w:rPr>
          <w:rFonts w:eastAsia="Merriweather Light"/>
          <w:sz w:val="24"/>
          <w:szCs w:val="24"/>
        </w:rPr>
      </w:pPr>
    </w:p>
    <w:p w:rsidR="004B0CB6" w:rsidRDefault="0089364F" w:rsidP="0089364F">
      <w:pPr>
        <w:spacing w:line="256" w:lineRule="auto"/>
        <w:jc w:val="center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Proyecto Orden de inventario Sistematizado </w:t>
      </w:r>
    </w:p>
    <w:p w:rsidR="0089364F" w:rsidRPr="004B0CB6" w:rsidRDefault="0089364F" w:rsidP="0089364F">
      <w:pPr>
        <w:spacing w:line="256" w:lineRule="auto"/>
        <w:jc w:val="center"/>
        <w:rPr>
          <w:i/>
          <w:color w:val="009900"/>
          <w:sz w:val="24"/>
          <w:szCs w:val="24"/>
        </w:rPr>
      </w:pPr>
      <w:r w:rsidRPr="004B0CB6">
        <w:rPr>
          <w:i/>
          <w:color w:val="009900"/>
          <w:sz w:val="24"/>
          <w:szCs w:val="24"/>
        </w:rPr>
        <w:t xml:space="preserve">Institución Educativa </w:t>
      </w:r>
      <w:r w:rsidR="004B0CB6" w:rsidRPr="004B0CB6">
        <w:rPr>
          <w:i/>
          <w:color w:val="009900"/>
          <w:sz w:val="24"/>
          <w:szCs w:val="24"/>
        </w:rPr>
        <w:t>Julio Cesar Turbay Ayala</w:t>
      </w:r>
    </w:p>
    <w:p w:rsidR="0089364F" w:rsidRPr="00531455" w:rsidRDefault="0089364F" w:rsidP="0089364F">
      <w:pPr>
        <w:rPr>
          <w:b/>
          <w:i/>
          <w:sz w:val="24"/>
          <w:szCs w:val="24"/>
        </w:rPr>
      </w:pPr>
      <w:r w:rsidRPr="00531455">
        <w:rPr>
          <w:b/>
          <w:i/>
          <w:sz w:val="24"/>
          <w:szCs w:val="24"/>
        </w:rPr>
        <w:t>Encuesta:</w:t>
      </w:r>
    </w:p>
    <w:p w:rsidR="0089364F" w:rsidRPr="00531455" w:rsidRDefault="0089364F" w:rsidP="0089364F">
      <w:pPr>
        <w:ind w:left="360"/>
        <w:rPr>
          <w:b/>
          <w:i/>
          <w:sz w:val="24"/>
          <w:szCs w:val="24"/>
        </w:rPr>
      </w:pPr>
      <w:r w:rsidRPr="00531455">
        <w:rPr>
          <w:b/>
          <w:i/>
          <w:sz w:val="24"/>
          <w:szCs w:val="24"/>
        </w:rPr>
        <w:t>1.</w:t>
      </w:r>
      <w:r w:rsidRPr="00531455">
        <w:rPr>
          <w:rFonts w:eastAsia="Times New Roman"/>
          <w:sz w:val="24"/>
          <w:szCs w:val="24"/>
        </w:rPr>
        <w:t xml:space="preserve"> ¿</w:t>
      </w:r>
      <w:r w:rsidRPr="00531455">
        <w:rPr>
          <w:i/>
          <w:sz w:val="24"/>
          <w:szCs w:val="24"/>
        </w:rPr>
        <w:t>Qué clase de inventario posee la institución educativa</w:t>
      </w:r>
      <w:r>
        <w:rPr>
          <w:i/>
          <w:sz w:val="24"/>
          <w:szCs w:val="24"/>
        </w:rPr>
        <w:t xml:space="preserve"> Julio Cesar Turbay Ayala</w:t>
      </w:r>
      <w:r w:rsidRPr="00531455">
        <w:rPr>
          <w:b/>
          <w:i/>
          <w:sz w:val="24"/>
          <w:szCs w:val="24"/>
        </w:rPr>
        <w:t>?</w:t>
      </w:r>
    </w:p>
    <w:p w:rsidR="0089364F" w:rsidRPr="00A85E0B" w:rsidRDefault="0089364F" w:rsidP="0089364F">
      <w:pPr>
        <w:ind w:left="1080"/>
        <w:rPr>
          <w:b/>
          <w:i/>
          <w:sz w:val="24"/>
          <w:szCs w:val="24"/>
          <w:shd w:val="clear" w:color="auto" w:fill="A9A9A9"/>
        </w:rPr>
      </w:pPr>
      <w:r w:rsidRPr="00A85E0B">
        <w:rPr>
          <w:i/>
          <w:sz w:val="24"/>
          <w:szCs w:val="24"/>
          <w:shd w:val="clear" w:color="auto" w:fill="A9A9A9"/>
        </w:rPr>
        <w:t>Inventario Global</w:t>
      </w:r>
    </w:p>
    <w:p w:rsidR="0089364F" w:rsidRPr="00531455" w:rsidRDefault="0089364F" w:rsidP="0089364F">
      <w:pPr>
        <w:ind w:left="360"/>
        <w:rPr>
          <w:b/>
          <w:i/>
          <w:sz w:val="24"/>
          <w:szCs w:val="24"/>
        </w:rPr>
      </w:pPr>
      <w:r w:rsidRPr="00531455">
        <w:rPr>
          <w:b/>
          <w:i/>
          <w:sz w:val="24"/>
          <w:szCs w:val="24"/>
        </w:rPr>
        <w:t>2.</w:t>
      </w:r>
      <w:r w:rsidRPr="00531455">
        <w:rPr>
          <w:rFonts w:eastAsia="Times New Roman"/>
          <w:sz w:val="24"/>
          <w:szCs w:val="24"/>
        </w:rPr>
        <w:t xml:space="preserve"> ¿</w:t>
      </w:r>
      <w:r w:rsidRPr="00531455">
        <w:rPr>
          <w:i/>
          <w:sz w:val="24"/>
          <w:szCs w:val="24"/>
        </w:rPr>
        <w:t>Qué tipo de sistema de orden de inventario está utilizando actualmente en la institución</w:t>
      </w:r>
      <w:r w:rsidRPr="00531455">
        <w:rPr>
          <w:b/>
          <w:i/>
          <w:sz w:val="24"/>
          <w:szCs w:val="24"/>
        </w:rPr>
        <w:t>?</w:t>
      </w:r>
    </w:p>
    <w:p w:rsidR="0089364F" w:rsidRPr="00E65AC1" w:rsidRDefault="0089364F" w:rsidP="00E65AC1">
      <w:pPr>
        <w:ind w:left="1440"/>
        <w:rPr>
          <w:i/>
          <w:sz w:val="24"/>
          <w:szCs w:val="24"/>
          <w:shd w:val="clear" w:color="auto" w:fill="A9A9A9"/>
        </w:rPr>
      </w:pPr>
      <w:r w:rsidRPr="00A85E0B">
        <w:rPr>
          <w:i/>
          <w:sz w:val="24"/>
          <w:szCs w:val="24"/>
          <w:shd w:val="clear" w:color="auto" w:fill="A9A9A9"/>
        </w:rPr>
        <w:t>De manera digital por plaquetas.</w:t>
      </w:r>
    </w:p>
    <w:p w:rsidR="0089364F" w:rsidRPr="00531455" w:rsidRDefault="0089364F" w:rsidP="0089364F">
      <w:pPr>
        <w:ind w:left="3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3</w:t>
      </w:r>
      <w:r w:rsidRPr="00531455">
        <w:rPr>
          <w:b/>
          <w:i/>
          <w:sz w:val="24"/>
          <w:szCs w:val="24"/>
        </w:rPr>
        <w:t>.</w:t>
      </w:r>
      <w:r w:rsidRPr="00531455">
        <w:rPr>
          <w:rFonts w:eastAsia="Times New Roman"/>
          <w:sz w:val="24"/>
          <w:szCs w:val="24"/>
        </w:rPr>
        <w:t xml:space="preserve"> ¿</w:t>
      </w:r>
      <w:r w:rsidRPr="00531455">
        <w:rPr>
          <w:i/>
          <w:sz w:val="24"/>
          <w:szCs w:val="24"/>
        </w:rPr>
        <w:t>Posee la institución inventario externo</w:t>
      </w:r>
      <w:r w:rsidRPr="00531455">
        <w:rPr>
          <w:b/>
          <w:i/>
          <w:sz w:val="24"/>
          <w:szCs w:val="24"/>
        </w:rPr>
        <w:t>?</w:t>
      </w:r>
    </w:p>
    <w:p w:rsidR="0089364F" w:rsidRPr="00A85E0B" w:rsidRDefault="0089364F" w:rsidP="0089364F">
      <w:pPr>
        <w:ind w:left="1080"/>
        <w:rPr>
          <w:i/>
          <w:sz w:val="24"/>
          <w:szCs w:val="24"/>
          <w:shd w:val="clear" w:color="auto" w:fill="A9A9A9"/>
        </w:rPr>
      </w:pPr>
      <w:r w:rsidRPr="00A85E0B">
        <w:rPr>
          <w:i/>
          <w:sz w:val="24"/>
          <w:szCs w:val="24"/>
          <w:shd w:val="clear" w:color="auto" w:fill="A9A9A9"/>
        </w:rPr>
        <w:t>No lo posee</w:t>
      </w:r>
    </w:p>
    <w:p w:rsidR="0089364F" w:rsidRPr="00531455" w:rsidRDefault="0089364F" w:rsidP="0089364F">
      <w:pPr>
        <w:ind w:left="1080"/>
        <w:rPr>
          <w:b/>
          <w:i/>
          <w:sz w:val="24"/>
          <w:szCs w:val="24"/>
          <w:shd w:val="clear" w:color="auto" w:fill="A9A9A9"/>
        </w:rPr>
      </w:pPr>
      <w:r w:rsidRPr="00531455">
        <w:rPr>
          <w:b/>
          <w:i/>
          <w:sz w:val="24"/>
          <w:szCs w:val="24"/>
          <w:shd w:val="clear" w:color="auto" w:fill="A9A9A9"/>
        </w:rPr>
        <w:t xml:space="preserve"> </w:t>
      </w:r>
    </w:p>
    <w:p w:rsidR="0089364F" w:rsidRPr="00531455" w:rsidRDefault="0089364F" w:rsidP="0089364F">
      <w:pPr>
        <w:ind w:left="3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4</w:t>
      </w:r>
      <w:r w:rsidRPr="00531455">
        <w:rPr>
          <w:b/>
          <w:i/>
          <w:sz w:val="24"/>
          <w:szCs w:val="24"/>
        </w:rPr>
        <w:t>.</w:t>
      </w:r>
      <w:r w:rsidRPr="00531455">
        <w:rPr>
          <w:rFonts w:eastAsia="Times New Roman"/>
          <w:sz w:val="24"/>
          <w:szCs w:val="24"/>
        </w:rPr>
        <w:t xml:space="preserve"> </w:t>
      </w:r>
      <w:r w:rsidRPr="00531455">
        <w:rPr>
          <w:b/>
          <w:i/>
          <w:sz w:val="24"/>
          <w:szCs w:val="24"/>
        </w:rPr>
        <w:t>¿</w:t>
      </w:r>
      <w:r w:rsidRPr="00531455">
        <w:rPr>
          <w:i/>
          <w:sz w:val="24"/>
          <w:szCs w:val="24"/>
        </w:rPr>
        <w:t>Le gustaría tener un reporte de inventario de los elementos que se les van dando de baja</w:t>
      </w:r>
      <w:r w:rsidRPr="00531455">
        <w:rPr>
          <w:b/>
          <w:i/>
          <w:sz w:val="24"/>
          <w:szCs w:val="24"/>
        </w:rPr>
        <w:t>?</w:t>
      </w:r>
    </w:p>
    <w:p w:rsidR="0089364F" w:rsidRPr="00531455" w:rsidRDefault="0089364F" w:rsidP="0089364F">
      <w:pPr>
        <w:ind w:left="1080"/>
        <w:rPr>
          <w:i/>
          <w:sz w:val="24"/>
          <w:szCs w:val="24"/>
          <w:shd w:val="clear" w:color="auto" w:fill="A9A9A9"/>
        </w:rPr>
      </w:pPr>
      <w:r>
        <w:rPr>
          <w:i/>
          <w:sz w:val="24"/>
          <w:szCs w:val="24"/>
          <w:shd w:val="clear" w:color="auto" w:fill="A9A9A9"/>
        </w:rPr>
        <w:t>Si me gustaría, para si poder llevar con control claro del mobiliario.</w:t>
      </w:r>
    </w:p>
    <w:p w:rsidR="0089364F" w:rsidRPr="00531455" w:rsidRDefault="0089364F" w:rsidP="0089364F">
      <w:pPr>
        <w:ind w:left="3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5</w:t>
      </w:r>
      <w:r w:rsidRPr="00531455">
        <w:rPr>
          <w:b/>
          <w:i/>
          <w:sz w:val="24"/>
          <w:szCs w:val="24"/>
        </w:rPr>
        <w:t>.</w:t>
      </w:r>
      <w:r w:rsidRPr="00531455">
        <w:rPr>
          <w:rFonts w:eastAsia="Times New Roman"/>
          <w:sz w:val="24"/>
          <w:szCs w:val="24"/>
        </w:rPr>
        <w:t xml:space="preserve"> </w:t>
      </w:r>
      <w:r w:rsidRPr="00531455">
        <w:rPr>
          <w:b/>
          <w:i/>
          <w:sz w:val="24"/>
          <w:szCs w:val="24"/>
        </w:rPr>
        <w:t>¿</w:t>
      </w:r>
      <w:r w:rsidRPr="00531455">
        <w:rPr>
          <w:i/>
          <w:sz w:val="24"/>
          <w:szCs w:val="24"/>
        </w:rPr>
        <w:t>Existe algún Manual de normas y</w:t>
      </w:r>
      <w:r w:rsidRPr="00531455">
        <w:rPr>
          <w:b/>
          <w:i/>
          <w:sz w:val="24"/>
          <w:szCs w:val="24"/>
        </w:rPr>
        <w:t>/</w:t>
      </w:r>
      <w:r w:rsidRPr="00531455">
        <w:rPr>
          <w:i/>
          <w:sz w:val="24"/>
          <w:szCs w:val="24"/>
        </w:rPr>
        <w:t>o de procedimientos que se deben tener en cuenta para llevar acabo la gestión de inventario</w:t>
      </w:r>
      <w:r w:rsidRPr="00531455">
        <w:rPr>
          <w:b/>
          <w:i/>
          <w:sz w:val="24"/>
          <w:szCs w:val="24"/>
        </w:rPr>
        <w:t>?</w:t>
      </w:r>
    </w:p>
    <w:p w:rsidR="0089364F" w:rsidRPr="00A85E0B" w:rsidRDefault="0089364F" w:rsidP="0089364F">
      <w:pPr>
        <w:ind w:left="1080"/>
        <w:rPr>
          <w:i/>
          <w:sz w:val="24"/>
          <w:szCs w:val="24"/>
        </w:rPr>
      </w:pPr>
      <w:r w:rsidRPr="00A85E0B">
        <w:rPr>
          <w:i/>
          <w:sz w:val="24"/>
          <w:szCs w:val="24"/>
        </w:rPr>
        <w:t xml:space="preserve"> </w:t>
      </w:r>
      <w:r w:rsidRPr="00A85E0B">
        <w:rPr>
          <w:i/>
          <w:sz w:val="24"/>
          <w:szCs w:val="24"/>
          <w:highlight w:val="lightGray"/>
        </w:rPr>
        <w:t>Las normas de inventarios para colegios públicos.</w:t>
      </w:r>
      <w:r w:rsidRPr="00A85E0B">
        <w:rPr>
          <w:i/>
          <w:sz w:val="24"/>
          <w:szCs w:val="24"/>
        </w:rPr>
        <w:t xml:space="preserve"> </w:t>
      </w:r>
    </w:p>
    <w:p w:rsidR="0089364F" w:rsidRPr="00531455" w:rsidRDefault="0089364F" w:rsidP="0089364F">
      <w:pPr>
        <w:ind w:left="3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6</w:t>
      </w:r>
      <w:r w:rsidRPr="00531455">
        <w:rPr>
          <w:b/>
          <w:i/>
          <w:sz w:val="24"/>
          <w:szCs w:val="24"/>
        </w:rPr>
        <w:t>.</w:t>
      </w:r>
      <w:r w:rsidRPr="00531455">
        <w:rPr>
          <w:rFonts w:eastAsia="Times New Roman"/>
          <w:sz w:val="24"/>
          <w:szCs w:val="24"/>
        </w:rPr>
        <w:t xml:space="preserve"> </w:t>
      </w:r>
      <w:r w:rsidRPr="00531455">
        <w:rPr>
          <w:b/>
          <w:i/>
          <w:sz w:val="24"/>
          <w:szCs w:val="24"/>
        </w:rPr>
        <w:t>¿</w:t>
      </w:r>
      <w:r w:rsidRPr="00531455">
        <w:rPr>
          <w:i/>
          <w:sz w:val="24"/>
          <w:szCs w:val="24"/>
        </w:rPr>
        <w:t>Los elementos que hacen parte del inventario, pasan por algún tipo de cuarentena</w:t>
      </w:r>
      <w:r w:rsidRPr="00531455">
        <w:rPr>
          <w:b/>
          <w:i/>
          <w:sz w:val="24"/>
          <w:szCs w:val="24"/>
        </w:rPr>
        <w:t>?</w:t>
      </w:r>
    </w:p>
    <w:p w:rsidR="0089364F" w:rsidRPr="00A85E0B" w:rsidRDefault="0089364F" w:rsidP="0089364F">
      <w:pPr>
        <w:ind w:left="1080"/>
        <w:rPr>
          <w:i/>
          <w:sz w:val="24"/>
          <w:szCs w:val="24"/>
        </w:rPr>
      </w:pPr>
      <w:r w:rsidRPr="00A85E0B">
        <w:rPr>
          <w:i/>
          <w:sz w:val="24"/>
          <w:szCs w:val="24"/>
          <w:highlight w:val="lightGray"/>
        </w:rPr>
        <w:t>No, simplemente los envían a las aulas de clase.</w:t>
      </w:r>
    </w:p>
    <w:p w:rsidR="0089364F" w:rsidRPr="00531455" w:rsidRDefault="0089364F" w:rsidP="0089364F">
      <w:pPr>
        <w:ind w:left="3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7</w:t>
      </w:r>
      <w:r w:rsidRPr="00531455">
        <w:rPr>
          <w:b/>
          <w:i/>
          <w:sz w:val="24"/>
          <w:szCs w:val="24"/>
        </w:rPr>
        <w:t>.</w:t>
      </w:r>
      <w:r w:rsidRPr="00531455">
        <w:rPr>
          <w:rFonts w:eastAsia="Times New Roman"/>
          <w:sz w:val="24"/>
          <w:szCs w:val="24"/>
        </w:rPr>
        <w:t xml:space="preserve"> </w:t>
      </w:r>
      <w:r w:rsidRPr="00531455">
        <w:rPr>
          <w:b/>
          <w:i/>
          <w:sz w:val="24"/>
          <w:szCs w:val="24"/>
        </w:rPr>
        <w:t>¿</w:t>
      </w:r>
      <w:r w:rsidRPr="00531455">
        <w:rPr>
          <w:i/>
          <w:sz w:val="24"/>
          <w:szCs w:val="24"/>
        </w:rPr>
        <w:t>Cree usted necesario implementar el ciclo de vida de los elementos que hacen parte del sistema de inventario</w:t>
      </w:r>
      <w:r w:rsidRPr="00531455">
        <w:rPr>
          <w:b/>
          <w:i/>
          <w:sz w:val="24"/>
          <w:szCs w:val="24"/>
        </w:rPr>
        <w:t>?</w:t>
      </w:r>
    </w:p>
    <w:p w:rsidR="0089364F" w:rsidRPr="00A85E0B" w:rsidRDefault="0089364F" w:rsidP="0089364F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              </w:t>
      </w:r>
      <w:r w:rsidRPr="00A85E0B">
        <w:rPr>
          <w:i/>
          <w:sz w:val="24"/>
          <w:szCs w:val="24"/>
        </w:rPr>
        <w:t xml:space="preserve">  </w:t>
      </w:r>
      <w:r w:rsidRPr="00A85E0B">
        <w:rPr>
          <w:i/>
          <w:sz w:val="24"/>
          <w:szCs w:val="24"/>
          <w:highlight w:val="lightGray"/>
        </w:rPr>
        <w:t>Si</w:t>
      </w:r>
    </w:p>
    <w:p w:rsidR="0089364F" w:rsidRPr="00531455" w:rsidRDefault="0089364F" w:rsidP="0089364F">
      <w:pPr>
        <w:rPr>
          <w:sz w:val="24"/>
          <w:szCs w:val="24"/>
        </w:rPr>
      </w:pPr>
    </w:p>
    <w:p w:rsidR="0089364F" w:rsidRPr="00531455" w:rsidRDefault="0089364F" w:rsidP="0089364F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8</w:t>
      </w:r>
      <w:r w:rsidRPr="00531455">
        <w:rPr>
          <w:b/>
          <w:i/>
          <w:sz w:val="24"/>
          <w:szCs w:val="24"/>
        </w:rPr>
        <w:t>.</w:t>
      </w:r>
      <w:r w:rsidRPr="00531455">
        <w:rPr>
          <w:i/>
          <w:sz w:val="24"/>
          <w:szCs w:val="24"/>
        </w:rPr>
        <w:t xml:space="preserve"> ¿Qué método quiere utilizar para ingresar al sistema </w:t>
      </w:r>
      <w:r w:rsidRPr="00A85E0B">
        <w:rPr>
          <w:b/>
          <w:i/>
          <w:sz w:val="24"/>
          <w:szCs w:val="24"/>
        </w:rPr>
        <w:t>OIS</w:t>
      </w:r>
      <w:r w:rsidRPr="00531455">
        <w:rPr>
          <w:i/>
          <w:sz w:val="24"/>
          <w:szCs w:val="24"/>
        </w:rPr>
        <w:t>?</w:t>
      </w:r>
    </w:p>
    <w:p w:rsidR="0089364F" w:rsidRPr="00531455" w:rsidRDefault="00E65AC1" w:rsidP="0089364F">
      <w:pPr>
        <w:rPr>
          <w:i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2BDB84D" wp14:editId="035435AC">
            <wp:simplePos x="0" y="0"/>
            <wp:positionH relativeFrom="margin">
              <wp:posOffset>3384550</wp:posOffset>
            </wp:positionH>
            <wp:positionV relativeFrom="page">
              <wp:posOffset>3134995</wp:posOffset>
            </wp:positionV>
            <wp:extent cx="547370" cy="2707640"/>
            <wp:effectExtent l="5715" t="0" r="0" b="0"/>
            <wp:wrapTight wrapText="bothSides">
              <wp:wrapPolygon edited="0">
                <wp:start x="21374" y="-46"/>
                <wp:lineTo x="1077" y="-46"/>
                <wp:lineTo x="1077" y="21382"/>
                <wp:lineTo x="21374" y="21382"/>
                <wp:lineTo x="21374" y="-46"/>
              </wp:wrapPolygon>
            </wp:wrapTight>
            <wp:docPr id="5" name="Imagen 5" descr="C:\Users\luchi\Desktop\27d281c4-32a0-4cbc-b10a-ef875dea07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hi\Desktop\27d281c4-32a0-4cbc-b10a-ef875dea07c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68" t="1118" r="29238" b="18637"/>
                    <a:stretch/>
                  </pic:blipFill>
                  <pic:spPr bwMode="auto">
                    <a:xfrm rot="16200000">
                      <a:off x="0" y="0"/>
                      <a:ext cx="54737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364F" w:rsidRPr="00531455" w:rsidRDefault="0089364F" w:rsidP="0089364F">
      <w:pPr>
        <w:numPr>
          <w:ilvl w:val="0"/>
          <w:numId w:val="10"/>
        </w:numPr>
        <w:spacing w:after="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Correo electrónico</w:t>
      </w:r>
    </w:p>
    <w:p w:rsidR="0089364F" w:rsidRPr="0089364F" w:rsidRDefault="0089364F" w:rsidP="0089364F">
      <w:pPr>
        <w:numPr>
          <w:ilvl w:val="0"/>
          <w:numId w:val="10"/>
        </w:numPr>
        <w:spacing w:after="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Teléfon</w:t>
      </w:r>
      <w:r>
        <w:rPr>
          <w:i/>
          <w:sz w:val="24"/>
          <w:szCs w:val="24"/>
        </w:rPr>
        <w:t>o</w:t>
      </w:r>
    </w:p>
    <w:p w:rsidR="0089364F" w:rsidRDefault="0089364F" w:rsidP="0089364F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531455">
        <w:rPr>
          <w:i/>
          <w:sz w:val="24"/>
          <w:szCs w:val="24"/>
        </w:rPr>
        <w:t>Correo</w:t>
      </w:r>
      <w:r w:rsidRPr="00531455">
        <w:rPr>
          <w:sz w:val="24"/>
          <w:szCs w:val="24"/>
        </w:rPr>
        <w:t xml:space="preserve"> </w:t>
      </w:r>
    </w:p>
    <w:p w:rsidR="0089364F" w:rsidRPr="00A85E0B" w:rsidRDefault="0089364F" w:rsidP="0089364F">
      <w:pPr>
        <w:numPr>
          <w:ilvl w:val="0"/>
          <w:numId w:val="10"/>
        </w:numPr>
        <w:spacing w:after="0"/>
        <w:rPr>
          <w:sz w:val="24"/>
          <w:szCs w:val="24"/>
          <w:highlight w:val="yellow"/>
        </w:rPr>
      </w:pPr>
      <w:r w:rsidRPr="00A85E0B">
        <w:rPr>
          <w:sz w:val="24"/>
          <w:szCs w:val="24"/>
          <w:highlight w:val="yellow"/>
        </w:rPr>
        <w:t xml:space="preserve">Contraseña Personalizada </w:t>
      </w:r>
    </w:p>
    <w:p w:rsidR="0089364F" w:rsidRPr="00531455" w:rsidRDefault="0089364F" w:rsidP="0089364F">
      <w:pPr>
        <w:rPr>
          <w:sz w:val="24"/>
          <w:szCs w:val="24"/>
        </w:rPr>
      </w:pPr>
    </w:p>
    <w:p w:rsidR="0089364F" w:rsidRPr="00531455" w:rsidRDefault="0089364F" w:rsidP="0089364F">
      <w:pPr>
        <w:rPr>
          <w:rFonts w:eastAsia="Merriweather Light"/>
          <w:i/>
          <w:sz w:val="24"/>
          <w:szCs w:val="24"/>
          <w:u w:val="single"/>
        </w:rPr>
      </w:pPr>
      <w:r w:rsidRPr="00531455">
        <w:rPr>
          <w:sz w:val="24"/>
          <w:szCs w:val="24"/>
        </w:rPr>
        <w:t>Firma: _______________________</w:t>
      </w:r>
    </w:p>
    <w:p w:rsidR="00A74AAF" w:rsidRPr="00531455" w:rsidRDefault="00A74AAF" w:rsidP="00A74AAF">
      <w:pPr>
        <w:rPr>
          <w:sz w:val="24"/>
          <w:szCs w:val="24"/>
        </w:rPr>
      </w:pPr>
    </w:p>
    <w:bookmarkEnd w:id="2"/>
    <w:p w:rsidR="00A74AAF" w:rsidRPr="00531455" w:rsidRDefault="00A74AAF" w:rsidP="00A74AAF">
      <w:pPr>
        <w:rPr>
          <w:sz w:val="24"/>
          <w:szCs w:val="24"/>
        </w:rPr>
      </w:pPr>
    </w:p>
    <w:p w:rsidR="00A74AAF" w:rsidRPr="00531455" w:rsidRDefault="00A74AAF" w:rsidP="00A74AAF">
      <w:pPr>
        <w:rPr>
          <w:sz w:val="24"/>
          <w:szCs w:val="24"/>
        </w:rPr>
      </w:pPr>
    </w:p>
    <w:p w:rsidR="00A74AAF" w:rsidRPr="002D122C" w:rsidRDefault="00A74AAF" w:rsidP="00A74AAF">
      <w:pPr>
        <w:rPr>
          <w:sz w:val="24"/>
          <w:lang w:val="es-ES"/>
        </w:rPr>
      </w:pPr>
    </w:p>
    <w:p w:rsidR="005740EB" w:rsidRDefault="005740EB" w:rsidP="006B5510"/>
    <w:p w:rsidR="00E65AC1" w:rsidRDefault="00E65AC1" w:rsidP="006B5510"/>
    <w:p w:rsidR="00E65AC1" w:rsidRDefault="00E65AC1" w:rsidP="006B5510"/>
    <w:p w:rsidR="00E65AC1" w:rsidRDefault="00E65AC1" w:rsidP="006B5510"/>
    <w:p w:rsidR="00E65AC1" w:rsidRDefault="00E65AC1" w:rsidP="006B5510"/>
    <w:p w:rsidR="00E65AC1" w:rsidRDefault="00E65AC1" w:rsidP="006B5510"/>
    <w:p w:rsidR="00E65AC1" w:rsidRDefault="00E65AC1" w:rsidP="006B5510"/>
    <w:p w:rsidR="00E65AC1" w:rsidRDefault="00E65AC1" w:rsidP="00E65AC1">
      <w:pPr>
        <w:pStyle w:val="Ttulo1"/>
        <w:rPr>
          <w:rFonts w:ascii="Arial" w:hAnsi="Arial"/>
        </w:rPr>
      </w:pPr>
      <w:bookmarkStart w:id="3" w:name="_Toc4621354"/>
    </w:p>
    <w:p w:rsidR="00E65AC1" w:rsidRDefault="00E65AC1" w:rsidP="00E65AC1">
      <w:pPr>
        <w:pStyle w:val="Ttulo1"/>
        <w:rPr>
          <w:rFonts w:ascii="Arial" w:hAnsi="Arial"/>
        </w:rPr>
      </w:pPr>
    </w:p>
    <w:p w:rsidR="00E65AC1" w:rsidRDefault="00E65AC1" w:rsidP="00E65AC1">
      <w:pPr>
        <w:pStyle w:val="Ttulo1"/>
        <w:rPr>
          <w:rFonts w:ascii="Arial" w:hAnsi="Arial"/>
        </w:rPr>
      </w:pPr>
    </w:p>
    <w:p w:rsidR="00E65AC1" w:rsidRPr="00531455" w:rsidRDefault="00E65AC1" w:rsidP="00E65AC1">
      <w:pPr>
        <w:pStyle w:val="Ttulo1"/>
        <w:rPr>
          <w:rFonts w:ascii="Arial" w:hAnsi="Arial"/>
        </w:rPr>
      </w:pPr>
      <w:r w:rsidRPr="00531455">
        <w:rPr>
          <w:rFonts w:ascii="Arial" w:hAnsi="Arial"/>
        </w:rPr>
        <w:lastRenderedPageBreak/>
        <w:t>Encuesta-Coordinador:</w:t>
      </w:r>
      <w:bookmarkEnd w:id="3"/>
    </w:p>
    <w:p w:rsidR="00E65AC1" w:rsidRPr="00E65AC1" w:rsidRDefault="00E65AC1" w:rsidP="00E65AC1">
      <w:pPr>
        <w:spacing w:line="256" w:lineRule="auto"/>
        <w:jc w:val="center"/>
        <w:rPr>
          <w:sz w:val="24"/>
          <w:szCs w:val="24"/>
        </w:rPr>
      </w:pPr>
      <w:r w:rsidRPr="00E65AC1">
        <w:rPr>
          <w:sz w:val="24"/>
          <w:szCs w:val="24"/>
        </w:rPr>
        <w:t xml:space="preserve">Proyecto Orden de inventario Sistematizado </w:t>
      </w:r>
    </w:p>
    <w:p w:rsidR="00E65AC1" w:rsidRPr="00A74AAF" w:rsidRDefault="00E65AC1" w:rsidP="00E65AC1">
      <w:pPr>
        <w:spacing w:line="256" w:lineRule="auto"/>
        <w:jc w:val="center"/>
        <w:rPr>
          <w:i/>
          <w:color w:val="009900"/>
          <w:sz w:val="24"/>
          <w:szCs w:val="24"/>
        </w:rPr>
      </w:pPr>
      <w:r w:rsidRPr="00A74AAF">
        <w:rPr>
          <w:i/>
          <w:color w:val="009900"/>
          <w:sz w:val="24"/>
          <w:szCs w:val="24"/>
        </w:rPr>
        <w:t xml:space="preserve">Institución Educativa </w:t>
      </w:r>
      <w:r w:rsidRPr="00A74AAF">
        <w:rPr>
          <w:color w:val="009900"/>
          <w:sz w:val="24"/>
          <w:szCs w:val="24"/>
        </w:rPr>
        <w:t>Julio Cesar Turbay Ayala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2055"/>
        <w:gridCol w:w="2010"/>
        <w:gridCol w:w="1905"/>
      </w:tblGrid>
      <w:tr w:rsidR="00E65AC1" w:rsidRPr="00A74AAF" w:rsidTr="002317C6">
        <w:trPr>
          <w:trHeight w:val="349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AC1" w:rsidRPr="00A74AAF" w:rsidRDefault="00E65AC1" w:rsidP="002317C6">
            <w:pPr>
              <w:spacing w:after="4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b/>
                <w:sz w:val="24"/>
                <w:szCs w:val="24"/>
              </w:rPr>
              <w:t>Nombre y Apellidos:</w:t>
            </w:r>
          </w:p>
        </w:tc>
        <w:tc>
          <w:tcPr>
            <w:tcW w:w="5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AC1" w:rsidRPr="00A74AAF" w:rsidRDefault="00E65AC1" w:rsidP="002317C6">
            <w:pPr>
              <w:spacing w:after="4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  <w:tr w:rsidR="00E65AC1" w:rsidRPr="00A74AAF" w:rsidTr="002317C6">
        <w:trPr>
          <w:trHeight w:val="480"/>
        </w:trPr>
        <w:tc>
          <w:tcPr>
            <w:tcW w:w="289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AC1" w:rsidRPr="00A74AAF" w:rsidRDefault="00E65AC1" w:rsidP="002317C6">
            <w:pPr>
              <w:spacing w:after="4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b/>
                <w:sz w:val="24"/>
                <w:szCs w:val="24"/>
              </w:rPr>
              <w:t>Fecha: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AC1" w:rsidRPr="00A74AAF" w:rsidRDefault="00E65AC1" w:rsidP="002317C6">
            <w:pPr>
              <w:spacing w:after="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sz w:val="24"/>
                <w:szCs w:val="24"/>
              </w:rPr>
              <w:t>26/03/2019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AC1" w:rsidRPr="00A74AAF" w:rsidRDefault="00E65AC1" w:rsidP="002317C6">
            <w:pPr>
              <w:spacing w:after="4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4AAF">
              <w:rPr>
                <w:rFonts w:asciiTheme="majorHAnsi" w:hAnsiTheme="majorHAnsi" w:cstheme="majorHAnsi"/>
                <w:b/>
                <w:sz w:val="24"/>
                <w:szCs w:val="24"/>
              </w:rPr>
              <w:t>Hora: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AC1" w:rsidRPr="00A74AAF" w:rsidRDefault="00E65AC1" w:rsidP="002317C6">
            <w:pPr>
              <w:spacing w:after="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E65AC1" w:rsidRPr="00531455" w:rsidRDefault="00E65AC1" w:rsidP="00E65AC1">
      <w:pPr>
        <w:jc w:val="center"/>
        <w:rPr>
          <w:sz w:val="24"/>
          <w:szCs w:val="24"/>
        </w:rPr>
      </w:pPr>
    </w:p>
    <w:p w:rsidR="00E65AC1" w:rsidRPr="00531455" w:rsidRDefault="00E65AC1" w:rsidP="00E65AC1">
      <w:pPr>
        <w:jc w:val="both"/>
        <w:rPr>
          <w:sz w:val="24"/>
          <w:szCs w:val="24"/>
        </w:rPr>
      </w:pPr>
      <w:r w:rsidRPr="00531455">
        <w:rPr>
          <w:b/>
          <w:sz w:val="24"/>
          <w:szCs w:val="24"/>
        </w:rPr>
        <w:t>Objetivo:</w:t>
      </w:r>
      <w:r w:rsidRPr="00531455">
        <w:rPr>
          <w:sz w:val="24"/>
          <w:szCs w:val="24"/>
        </w:rPr>
        <w:t xml:space="preserve"> Recolectar datos claves desde el punto de vista del coordinador, para analizar, diseñar y construir el sistema de orden de inventario, en la institución educativa León </w:t>
      </w:r>
      <w:proofErr w:type="spellStart"/>
      <w:r w:rsidRPr="00531455">
        <w:rPr>
          <w:sz w:val="24"/>
          <w:szCs w:val="24"/>
        </w:rPr>
        <w:t>Xlll</w:t>
      </w:r>
      <w:proofErr w:type="spellEnd"/>
      <w:r w:rsidRPr="00531455">
        <w:rPr>
          <w:sz w:val="24"/>
          <w:szCs w:val="24"/>
        </w:rPr>
        <w:t>, según los requerimientos y necesidades.</w:t>
      </w:r>
    </w:p>
    <w:p w:rsidR="00E65AC1" w:rsidRPr="00531455" w:rsidRDefault="00E65AC1" w:rsidP="00E65AC1">
      <w:pPr>
        <w:rPr>
          <w:rFonts w:eastAsia="Merriweather Light"/>
          <w:i/>
          <w:sz w:val="24"/>
          <w:szCs w:val="24"/>
          <w:u w:val="single"/>
        </w:rPr>
      </w:pPr>
    </w:p>
    <w:p w:rsidR="00E65AC1" w:rsidRPr="00531455" w:rsidRDefault="00E65AC1" w:rsidP="00E65AC1">
      <w:pPr>
        <w:numPr>
          <w:ilvl w:val="0"/>
          <w:numId w:val="12"/>
        </w:numPr>
        <w:spacing w:after="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¿Qué métodos implementan los docentes para la realización de prestación de los mobiliarios de la institución?</w:t>
      </w: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______________________________________________________________</w:t>
      </w:r>
      <w:r w:rsidRPr="00531455">
        <w:rPr>
          <w:i/>
          <w:sz w:val="24"/>
          <w:szCs w:val="24"/>
        </w:rPr>
        <w:br/>
        <w:t>______________________________________________________________</w:t>
      </w:r>
    </w:p>
    <w:p w:rsidR="00E65AC1" w:rsidRPr="00531455" w:rsidRDefault="00E65AC1" w:rsidP="00E65AC1">
      <w:pPr>
        <w:numPr>
          <w:ilvl w:val="0"/>
          <w:numId w:val="12"/>
        </w:numPr>
        <w:spacing w:before="160" w:after="0" w:line="256" w:lineRule="auto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¿Qué elementos de inventario utilizan frecuente los docentes para su material de apoyo?</w:t>
      </w: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______________________________________________________________</w:t>
      </w:r>
      <w:r w:rsidRPr="00531455">
        <w:rPr>
          <w:i/>
          <w:sz w:val="24"/>
          <w:szCs w:val="24"/>
        </w:rPr>
        <w:br/>
        <w:t>______________________________________________________________</w:t>
      </w:r>
    </w:p>
    <w:p w:rsidR="00E65AC1" w:rsidRPr="00531455" w:rsidRDefault="00E65AC1" w:rsidP="00E65AC1">
      <w:pPr>
        <w:spacing w:before="160" w:line="256" w:lineRule="auto"/>
        <w:ind w:left="720"/>
        <w:jc w:val="both"/>
        <w:rPr>
          <w:i/>
          <w:sz w:val="24"/>
          <w:szCs w:val="24"/>
        </w:rPr>
      </w:pPr>
    </w:p>
    <w:p w:rsidR="00E65AC1" w:rsidRPr="00531455" w:rsidRDefault="00E65AC1" w:rsidP="00E65AC1">
      <w:pPr>
        <w:numPr>
          <w:ilvl w:val="0"/>
          <w:numId w:val="12"/>
        </w:numPr>
        <w:spacing w:before="160" w:after="0" w:line="256" w:lineRule="auto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¿</w:t>
      </w:r>
      <w:proofErr w:type="spellStart"/>
      <w:r w:rsidRPr="00531455">
        <w:rPr>
          <w:i/>
          <w:sz w:val="24"/>
          <w:szCs w:val="24"/>
        </w:rPr>
        <w:t>Que</w:t>
      </w:r>
      <w:proofErr w:type="spellEnd"/>
      <w:r w:rsidRPr="00531455">
        <w:rPr>
          <w:i/>
          <w:sz w:val="24"/>
          <w:szCs w:val="24"/>
        </w:rPr>
        <w:t xml:space="preserve"> informes utilizan para registrar los elementos en el inventario de la institución educativa León XIII? </w:t>
      </w: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______________________________________________________________</w:t>
      </w:r>
      <w:r w:rsidRPr="00531455">
        <w:rPr>
          <w:i/>
          <w:sz w:val="24"/>
          <w:szCs w:val="24"/>
        </w:rPr>
        <w:br/>
        <w:t>______________________________________________________________</w:t>
      </w:r>
    </w:p>
    <w:p w:rsidR="00E65AC1" w:rsidRPr="00531455" w:rsidRDefault="00E65AC1" w:rsidP="00E65AC1">
      <w:pPr>
        <w:numPr>
          <w:ilvl w:val="0"/>
          <w:numId w:val="12"/>
        </w:numPr>
        <w:spacing w:after="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¿Con qué frecuencia se elaboran los reportes de los inventarios de la institución educativa León XIII?</w:t>
      </w: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a. Diario</w:t>
      </w: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b. Semanal</w:t>
      </w: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c. Mensual</w:t>
      </w: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lastRenderedPageBreak/>
        <w:t>d. Nunca</w:t>
      </w:r>
    </w:p>
    <w:p w:rsidR="00E65AC1" w:rsidRPr="00531455" w:rsidRDefault="00E65AC1" w:rsidP="00E65AC1">
      <w:pPr>
        <w:spacing w:before="160" w:line="256" w:lineRule="auto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5. ¿Qué tipos de informes presenta sobre pérdidas o daños de los mobiliarios en los inventarios de la institución educativa León XIII?  </w:t>
      </w: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______________________________________________________________</w:t>
      </w:r>
      <w:r w:rsidRPr="00531455">
        <w:rPr>
          <w:i/>
          <w:sz w:val="24"/>
          <w:szCs w:val="24"/>
        </w:rPr>
        <w:br/>
        <w:t>______________________________________________________________</w:t>
      </w:r>
    </w:p>
    <w:p w:rsidR="00E65AC1" w:rsidRPr="00531455" w:rsidRDefault="00E65AC1" w:rsidP="00E65AC1">
      <w:pPr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6. ¿Utilizan reportes de ingresos y salidas de los mobiliarios de la institución educativa León XIII?</w:t>
      </w: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Si</w:t>
      </w: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No</w:t>
      </w:r>
    </w:p>
    <w:p w:rsidR="00E65AC1" w:rsidRPr="00531455" w:rsidRDefault="00E65AC1" w:rsidP="00E65AC1">
      <w:pPr>
        <w:spacing w:before="160" w:line="256" w:lineRule="auto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7. ¿Qué categorías de mobiliario tienen un tiempo límite de calidad en el inventario de la institución educativa León XIII?</w:t>
      </w: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______________________________________________________________</w:t>
      </w:r>
      <w:r w:rsidRPr="00531455">
        <w:rPr>
          <w:i/>
          <w:sz w:val="24"/>
          <w:szCs w:val="24"/>
        </w:rPr>
        <w:br/>
        <w:t>______________________________________________________________</w:t>
      </w:r>
    </w:p>
    <w:p w:rsidR="00E65AC1" w:rsidRPr="00531455" w:rsidRDefault="00E65AC1" w:rsidP="00E65AC1">
      <w:pPr>
        <w:spacing w:before="160" w:line="256" w:lineRule="auto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8. ¿Qué problemas ha capturado en la clasificación de mobiliarios del inventario de la institución educativa León XIII?</w:t>
      </w: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______________________________________________________________</w:t>
      </w:r>
      <w:r w:rsidRPr="00531455">
        <w:rPr>
          <w:i/>
          <w:sz w:val="24"/>
          <w:szCs w:val="24"/>
        </w:rPr>
        <w:br/>
        <w:t>______________________________________________________________</w:t>
      </w:r>
    </w:p>
    <w:p w:rsidR="00E65AC1" w:rsidRPr="00531455" w:rsidRDefault="00E65AC1" w:rsidP="00E65AC1">
      <w:pPr>
        <w:spacing w:before="160" w:line="256" w:lineRule="auto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9. ¿Cuál es la situación actual en la Gestión del Inventario de la institución educativa León XIII?</w:t>
      </w: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______________________________________________________________</w:t>
      </w:r>
      <w:r w:rsidRPr="00531455">
        <w:rPr>
          <w:i/>
          <w:sz w:val="24"/>
          <w:szCs w:val="24"/>
        </w:rPr>
        <w:br/>
        <w:t>______________________________________________________________</w:t>
      </w:r>
    </w:p>
    <w:p w:rsidR="00E65AC1" w:rsidRPr="00531455" w:rsidRDefault="00E65AC1" w:rsidP="00E65AC1">
      <w:pPr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E65AC1" w:rsidRPr="00531455" w:rsidRDefault="00E65AC1" w:rsidP="00E65AC1">
      <w:pPr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10. ¿Considera necesario ejercer una adecuada supervisión para el funcionamiento en la toma de inventarios? Porque</w:t>
      </w: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______________________________________________________________</w:t>
      </w:r>
      <w:r w:rsidRPr="00531455">
        <w:rPr>
          <w:i/>
          <w:sz w:val="24"/>
          <w:szCs w:val="24"/>
        </w:rPr>
        <w:br/>
        <w:t>______________________________________________________________</w:t>
      </w:r>
    </w:p>
    <w:p w:rsidR="00E65AC1" w:rsidRPr="00531455" w:rsidRDefault="00E65AC1" w:rsidP="00E65AC1">
      <w:pPr>
        <w:jc w:val="both"/>
        <w:rPr>
          <w:i/>
          <w:sz w:val="24"/>
          <w:szCs w:val="24"/>
        </w:rPr>
      </w:pPr>
    </w:p>
    <w:p w:rsidR="00E65AC1" w:rsidRPr="00531455" w:rsidRDefault="00E65AC1" w:rsidP="00E65AC1">
      <w:pPr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lastRenderedPageBreak/>
        <w:t>11. ¿Qué persona estará encargada de realizar el acta de responsabilidad por la custodia de los mobiliarios en caso de faltantes o pérdidas en la institución educativa León XIII?</w:t>
      </w: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______________________________________________________________</w:t>
      </w:r>
      <w:r w:rsidRPr="00531455">
        <w:rPr>
          <w:i/>
          <w:sz w:val="24"/>
          <w:szCs w:val="24"/>
        </w:rPr>
        <w:br/>
        <w:t>______________________________________________________________</w:t>
      </w: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</w:p>
    <w:p w:rsidR="00E65AC1" w:rsidRPr="00531455" w:rsidRDefault="00E65AC1" w:rsidP="00E65AC1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12</w:t>
      </w:r>
      <w:r w:rsidRPr="00531455">
        <w:rPr>
          <w:b/>
          <w:i/>
          <w:sz w:val="24"/>
          <w:szCs w:val="24"/>
        </w:rPr>
        <w:t>.</w:t>
      </w:r>
      <w:r w:rsidRPr="00531455">
        <w:rPr>
          <w:i/>
          <w:sz w:val="24"/>
          <w:szCs w:val="24"/>
        </w:rPr>
        <w:t xml:space="preserve"> ¿Qué método quiere utilizar para ingresar al </w:t>
      </w:r>
      <w:proofErr w:type="spellStart"/>
      <w:r w:rsidRPr="00531455">
        <w:rPr>
          <w:i/>
          <w:sz w:val="24"/>
          <w:szCs w:val="24"/>
        </w:rPr>
        <w:t>al</w:t>
      </w:r>
      <w:proofErr w:type="spellEnd"/>
      <w:r w:rsidRPr="00531455">
        <w:rPr>
          <w:i/>
          <w:sz w:val="24"/>
          <w:szCs w:val="24"/>
        </w:rPr>
        <w:t xml:space="preserve"> sistema OIS?</w:t>
      </w:r>
    </w:p>
    <w:p w:rsidR="00E65AC1" w:rsidRPr="00531455" w:rsidRDefault="00E65AC1" w:rsidP="00E65AC1">
      <w:pPr>
        <w:rPr>
          <w:i/>
          <w:sz w:val="24"/>
          <w:szCs w:val="24"/>
        </w:rPr>
      </w:pPr>
    </w:p>
    <w:p w:rsidR="00E65AC1" w:rsidRPr="00531455" w:rsidRDefault="00E65AC1" w:rsidP="00E65AC1">
      <w:pPr>
        <w:numPr>
          <w:ilvl w:val="0"/>
          <w:numId w:val="10"/>
        </w:numPr>
        <w:spacing w:after="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Correo electrónico</w:t>
      </w:r>
    </w:p>
    <w:p w:rsidR="00E65AC1" w:rsidRPr="00531455" w:rsidRDefault="00E65AC1" w:rsidP="00E65AC1">
      <w:pPr>
        <w:numPr>
          <w:ilvl w:val="0"/>
          <w:numId w:val="10"/>
        </w:numPr>
        <w:spacing w:after="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Teléfono</w:t>
      </w:r>
    </w:p>
    <w:p w:rsidR="00E65AC1" w:rsidRPr="00531455" w:rsidRDefault="00E65AC1" w:rsidP="00E65AC1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531455">
        <w:rPr>
          <w:i/>
          <w:sz w:val="24"/>
          <w:szCs w:val="24"/>
        </w:rPr>
        <w:t>Correo</w:t>
      </w:r>
      <w:r w:rsidRPr="00531455">
        <w:rPr>
          <w:sz w:val="24"/>
          <w:szCs w:val="24"/>
        </w:rPr>
        <w:t xml:space="preserve"> </w:t>
      </w: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</w:p>
    <w:p w:rsidR="00E65AC1" w:rsidRPr="00531455" w:rsidRDefault="00E65AC1" w:rsidP="00E65AC1">
      <w:pPr>
        <w:rPr>
          <w:sz w:val="24"/>
          <w:szCs w:val="24"/>
        </w:rPr>
      </w:pPr>
      <w:r w:rsidRPr="00531455">
        <w:rPr>
          <w:sz w:val="24"/>
          <w:szCs w:val="24"/>
        </w:rPr>
        <w:t>Firma: ________________</w:t>
      </w:r>
    </w:p>
    <w:p w:rsidR="00E65AC1" w:rsidRPr="00531455" w:rsidRDefault="00E65AC1" w:rsidP="00E65AC1">
      <w:pPr>
        <w:ind w:left="720"/>
        <w:jc w:val="both"/>
        <w:rPr>
          <w:i/>
          <w:sz w:val="24"/>
          <w:szCs w:val="24"/>
        </w:rPr>
      </w:pPr>
    </w:p>
    <w:p w:rsidR="00E65AC1" w:rsidRPr="00531455" w:rsidRDefault="00E65AC1" w:rsidP="00E65AC1">
      <w:pPr>
        <w:rPr>
          <w:rFonts w:eastAsia="Merriweather Light"/>
          <w:i/>
          <w:sz w:val="24"/>
          <w:szCs w:val="24"/>
          <w:u w:val="single"/>
        </w:rPr>
      </w:pPr>
    </w:p>
    <w:p w:rsidR="00E65AC1" w:rsidRDefault="00E65AC1" w:rsidP="006B5510"/>
    <w:p w:rsidR="00E65AC1" w:rsidRDefault="00E65AC1" w:rsidP="006B5510"/>
    <w:sectPr w:rsidR="00E65AC1" w:rsidSect="00A74AAF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985" w:right="1758" w:bottom="1418" w:left="2126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914" w:rsidRDefault="000C7914">
      <w:pPr>
        <w:spacing w:after="0" w:line="240" w:lineRule="auto"/>
      </w:pPr>
      <w:r>
        <w:separator/>
      </w:r>
    </w:p>
  </w:endnote>
  <w:endnote w:type="continuationSeparator" w:id="0">
    <w:p w:rsidR="000C7914" w:rsidRDefault="000C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rriweather Light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7B2" w:rsidRDefault="00081DA5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page">
                <wp:posOffset>6607810</wp:posOffset>
              </wp:positionH>
              <wp:positionV relativeFrom="paragraph">
                <wp:posOffset>-61595</wp:posOffset>
              </wp:positionV>
              <wp:extent cx="927100" cy="342900"/>
              <wp:effectExtent l="3810" t="190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520.3pt;margin-top:-4.85pt;width:73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HYrgIAALk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Default="00081D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11" name="Imagen 11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12" name="Imagen 12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914" w:rsidRDefault="000C7914">
      <w:pPr>
        <w:spacing w:after="0" w:line="240" w:lineRule="auto"/>
      </w:pPr>
      <w:r>
        <w:separator/>
      </w:r>
    </w:p>
  </w:footnote>
  <w:footnote w:type="continuationSeparator" w:id="0">
    <w:p w:rsidR="000C7914" w:rsidRDefault="000C7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Default="002D62D7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5680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Pr="00CC719E" w:rsidRDefault="0089364F" w:rsidP="00CC719E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 xml:space="preserve">Orden de Inventarios Sistematizado </w:t>
    </w:r>
  </w:p>
  <w:p w:rsidR="006B5EB9" w:rsidRDefault="00081DA5" w:rsidP="00B81E54">
    <w:pPr>
      <w:pStyle w:val="Encabezado"/>
      <w:tabs>
        <w:tab w:val="clear" w:pos="4419"/>
        <w:tab w:val="clear" w:pos="8838"/>
        <w:tab w:val="right" w:pos="8413"/>
      </w:tabs>
    </w:pPr>
    <w:r>
      <w:rPr>
        <w:noProof/>
        <w:lang w:eastAsia="es-CO"/>
      </w:rPr>
      <w:drawing>
        <wp:anchor distT="0" distB="0" distL="114300" distR="114300" simplePos="0" relativeHeight="251699200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9" name="Imagen 1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5EB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Pr="00A74AAF" w:rsidRDefault="00A74AAF" w:rsidP="00A74AAF">
    <w:pPr>
      <w:spacing w:after="240"/>
      <w:rPr>
        <w:rFonts w:cs="Arial"/>
        <w:iCs/>
        <w:color w:val="000000" w:themeColor="text1"/>
        <w:sz w:val="32"/>
      </w:rPr>
    </w:pPr>
    <w:r w:rsidRPr="00A74AAF">
      <w:rPr>
        <w:noProof/>
        <w:color w:val="000000" w:themeColor="text1"/>
        <w:lang w:eastAsia="es-CO"/>
      </w:rPr>
      <w:drawing>
        <wp:anchor distT="0" distB="0" distL="114300" distR="114300" simplePos="0" relativeHeight="251614208" behindDoc="1" locked="0" layoutInCell="1" allowOverlap="1">
          <wp:simplePos x="0" y="0"/>
          <wp:positionH relativeFrom="page">
            <wp:posOffset>4906370</wp:posOffset>
          </wp:positionH>
          <wp:positionV relativeFrom="page">
            <wp:posOffset>0</wp:posOffset>
          </wp:positionV>
          <wp:extent cx="2854021" cy="859790"/>
          <wp:effectExtent l="0" t="0" r="3810" b="0"/>
          <wp:wrapNone/>
          <wp:docPr id="17" name="Imagen 1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0539" cy="8707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1DA5" w:rsidRPr="00A74AAF">
      <w:rPr>
        <w:noProof/>
        <w:color w:val="000000" w:themeColor="text1"/>
        <w:lang w:eastAsia="es-CO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margin-left:520.9pt;margin-top:651.95pt;width:73pt;height:27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lXsAIAAMA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rFonts w:cs="Arial"/>
        <w:iCs/>
        <w:color w:val="000000" w:themeColor="text1"/>
      </w:rPr>
      <w:t xml:space="preserve">              </w:t>
    </w:r>
    <w:r w:rsidR="0017292F">
      <w:rPr>
        <w:rFonts w:cs="Arial"/>
        <w:iCs/>
        <w:color w:val="000000" w:themeColor="text1"/>
        <w:sz w:val="36"/>
      </w:rPr>
      <w:t>Entrevistas y encuestas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2CF6"/>
    <w:multiLevelType w:val="multilevel"/>
    <w:tmpl w:val="09CAC8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B18B4"/>
    <w:multiLevelType w:val="multilevel"/>
    <w:tmpl w:val="ACF6F0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A4A2B"/>
    <w:multiLevelType w:val="multilevel"/>
    <w:tmpl w:val="2C4224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4518F"/>
    <w:multiLevelType w:val="multilevel"/>
    <w:tmpl w:val="29400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03DB0"/>
    <w:multiLevelType w:val="multilevel"/>
    <w:tmpl w:val="6DA6F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4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F6"/>
    <w:rsid w:val="00032142"/>
    <w:rsid w:val="00036473"/>
    <w:rsid w:val="0007223F"/>
    <w:rsid w:val="00081DA5"/>
    <w:rsid w:val="000C7914"/>
    <w:rsid w:val="000E25FA"/>
    <w:rsid w:val="00133300"/>
    <w:rsid w:val="00155FC7"/>
    <w:rsid w:val="0017292F"/>
    <w:rsid w:val="00182F4C"/>
    <w:rsid w:val="00190540"/>
    <w:rsid w:val="00191A32"/>
    <w:rsid w:val="001C4AFA"/>
    <w:rsid w:val="001C79EA"/>
    <w:rsid w:val="001D4943"/>
    <w:rsid w:val="001F6AFF"/>
    <w:rsid w:val="00234B95"/>
    <w:rsid w:val="0024357A"/>
    <w:rsid w:val="0024790D"/>
    <w:rsid w:val="00250D90"/>
    <w:rsid w:val="00252F46"/>
    <w:rsid w:val="002541EB"/>
    <w:rsid w:val="00270B28"/>
    <w:rsid w:val="0027155A"/>
    <w:rsid w:val="00272038"/>
    <w:rsid w:val="002B361F"/>
    <w:rsid w:val="002C4A22"/>
    <w:rsid w:val="002D62D7"/>
    <w:rsid w:val="00306D19"/>
    <w:rsid w:val="0030771D"/>
    <w:rsid w:val="00321888"/>
    <w:rsid w:val="00331926"/>
    <w:rsid w:val="00386765"/>
    <w:rsid w:val="003F46D8"/>
    <w:rsid w:val="00406387"/>
    <w:rsid w:val="00416CBD"/>
    <w:rsid w:val="0042562D"/>
    <w:rsid w:val="004505F3"/>
    <w:rsid w:val="00460D75"/>
    <w:rsid w:val="00484E8D"/>
    <w:rsid w:val="004B0CB6"/>
    <w:rsid w:val="004B3541"/>
    <w:rsid w:val="004D2B04"/>
    <w:rsid w:val="004E0924"/>
    <w:rsid w:val="004E5548"/>
    <w:rsid w:val="00500BE7"/>
    <w:rsid w:val="0052390F"/>
    <w:rsid w:val="00524511"/>
    <w:rsid w:val="00532C0C"/>
    <w:rsid w:val="005435C4"/>
    <w:rsid w:val="005466AB"/>
    <w:rsid w:val="00565A8B"/>
    <w:rsid w:val="005740EB"/>
    <w:rsid w:val="0058580C"/>
    <w:rsid w:val="0058718E"/>
    <w:rsid w:val="005B4EFC"/>
    <w:rsid w:val="005C01F0"/>
    <w:rsid w:val="005D7979"/>
    <w:rsid w:val="005E0070"/>
    <w:rsid w:val="005E17C6"/>
    <w:rsid w:val="005F4103"/>
    <w:rsid w:val="006144A5"/>
    <w:rsid w:val="00615903"/>
    <w:rsid w:val="00640D1C"/>
    <w:rsid w:val="00690DE8"/>
    <w:rsid w:val="00695927"/>
    <w:rsid w:val="006A78A7"/>
    <w:rsid w:val="006B5510"/>
    <w:rsid w:val="006B5EB9"/>
    <w:rsid w:val="006D38A5"/>
    <w:rsid w:val="006D4DEC"/>
    <w:rsid w:val="007368B2"/>
    <w:rsid w:val="007452B1"/>
    <w:rsid w:val="0074541B"/>
    <w:rsid w:val="007606C3"/>
    <w:rsid w:val="007679C8"/>
    <w:rsid w:val="00777C02"/>
    <w:rsid w:val="007D6B9A"/>
    <w:rsid w:val="008115EB"/>
    <w:rsid w:val="00832462"/>
    <w:rsid w:val="008335F4"/>
    <w:rsid w:val="00840C48"/>
    <w:rsid w:val="0084352B"/>
    <w:rsid w:val="0087598A"/>
    <w:rsid w:val="0089364F"/>
    <w:rsid w:val="008B4EA4"/>
    <w:rsid w:val="008D1D3D"/>
    <w:rsid w:val="00907301"/>
    <w:rsid w:val="009227B2"/>
    <w:rsid w:val="009229A4"/>
    <w:rsid w:val="00926767"/>
    <w:rsid w:val="00951FDB"/>
    <w:rsid w:val="00962F2D"/>
    <w:rsid w:val="009A3C2B"/>
    <w:rsid w:val="009B32DF"/>
    <w:rsid w:val="009C28C2"/>
    <w:rsid w:val="009D3BDB"/>
    <w:rsid w:val="009F7358"/>
    <w:rsid w:val="00A00E82"/>
    <w:rsid w:val="00A13264"/>
    <w:rsid w:val="00A74AAF"/>
    <w:rsid w:val="00AA075F"/>
    <w:rsid w:val="00AF799E"/>
    <w:rsid w:val="00B1254D"/>
    <w:rsid w:val="00B15BCB"/>
    <w:rsid w:val="00B46BDB"/>
    <w:rsid w:val="00B5313D"/>
    <w:rsid w:val="00B76D36"/>
    <w:rsid w:val="00B81E54"/>
    <w:rsid w:val="00BA1C6F"/>
    <w:rsid w:val="00BA7686"/>
    <w:rsid w:val="00C50FA4"/>
    <w:rsid w:val="00C668D8"/>
    <w:rsid w:val="00C814EF"/>
    <w:rsid w:val="00CC719E"/>
    <w:rsid w:val="00CD3528"/>
    <w:rsid w:val="00D4003A"/>
    <w:rsid w:val="00D955DD"/>
    <w:rsid w:val="00DB5B28"/>
    <w:rsid w:val="00DD53B6"/>
    <w:rsid w:val="00DE43F0"/>
    <w:rsid w:val="00DE7417"/>
    <w:rsid w:val="00E053FE"/>
    <w:rsid w:val="00E21021"/>
    <w:rsid w:val="00E65AC1"/>
    <w:rsid w:val="00E66CB5"/>
    <w:rsid w:val="00E877A0"/>
    <w:rsid w:val="00EB3D21"/>
    <w:rsid w:val="00ED542B"/>
    <w:rsid w:val="00F0296E"/>
    <w:rsid w:val="00F078F6"/>
    <w:rsid w:val="00F14A42"/>
    <w:rsid w:val="00F278D1"/>
    <w:rsid w:val="00F833CD"/>
    <w:rsid w:val="00FB011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02D8CB0"/>
  <w15:docId w15:val="{B92FCBB8-0665-42B4-961D-50ACB55D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409A11-E488-48CD-95CF-084D3421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30</TotalTime>
  <Pages>11</Pages>
  <Words>1242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8059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APRENDIZ</cp:lastModifiedBy>
  <cp:revision>13</cp:revision>
  <cp:lastPrinted>2015-07-23T21:07:00Z</cp:lastPrinted>
  <dcterms:created xsi:type="dcterms:W3CDTF">2019-03-28T13:56:00Z</dcterms:created>
  <dcterms:modified xsi:type="dcterms:W3CDTF">2019-03-28T15:57:00Z</dcterms:modified>
</cp:coreProperties>
</file>