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19E" w:rsidRPr="00A13264" w:rsidRDefault="00CC719E" w:rsidP="00A13264">
      <w:pPr>
        <w:pStyle w:val="Ttulo1"/>
      </w:pPr>
      <w:r w:rsidRPr="00A13264">
        <w:t>NOMBRE DEL DOCUMENTO</w:t>
      </w: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Pr="00046D96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541EB" w:rsidRDefault="002541E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2541EB" w:rsidRPr="0074541B" w:rsidRDefault="002541EB" w:rsidP="00CC719E">
      <w:pPr>
        <w:spacing w:line="240" w:lineRule="auto"/>
        <w:jc w:val="center"/>
        <w:rPr>
          <w:rFonts w:cs="Arial"/>
          <w:b/>
          <w:color w:val="31849B" w:themeColor="accent5" w:themeShade="BF"/>
          <w:szCs w:val="24"/>
        </w:rPr>
      </w:pPr>
    </w:p>
    <w:p w:rsidR="001D4943" w:rsidRPr="001D4943" w:rsidRDefault="001D4943" w:rsidP="001D4943">
      <w:pPr>
        <w:spacing w:line="240" w:lineRule="auto"/>
        <w:rPr>
          <w:rFonts w:cs="Arial"/>
          <w:szCs w:val="24"/>
        </w:rPr>
      </w:pPr>
      <w:r w:rsidRPr="001D4943">
        <w:rPr>
          <w:rFonts w:cs="Arial"/>
          <w:szCs w:val="24"/>
        </w:rPr>
        <w:t>El diseño de este formato plantilla aplica para todos los documentos institucionales que se produzcan en la Entidad.</w:t>
      </w:r>
    </w:p>
    <w:p w:rsidR="00CC719E" w:rsidRPr="001D4943" w:rsidRDefault="001D4943" w:rsidP="001D4943">
      <w:pPr>
        <w:spacing w:line="240" w:lineRule="auto"/>
        <w:rPr>
          <w:rFonts w:cs="Arial"/>
          <w:color w:val="262626"/>
          <w:szCs w:val="24"/>
        </w:rPr>
      </w:pPr>
      <w:r w:rsidRPr="001D4943">
        <w:rPr>
          <w:rFonts w:cs="Arial"/>
          <w:szCs w:val="24"/>
        </w:rPr>
        <w:t xml:space="preserve">La estructura del contenido o forma de presentación del mismo, únicamente aplica para los documentos que no se </w:t>
      </w:r>
      <w:r w:rsidR="00133300">
        <w:rPr>
          <w:rFonts w:cs="Arial"/>
          <w:szCs w:val="24"/>
        </w:rPr>
        <w:t xml:space="preserve">formalizan en Compromiso, pues </w:t>
      </w:r>
      <w:r w:rsidRPr="001D4943">
        <w:rPr>
          <w:rFonts w:cs="Arial"/>
          <w:szCs w:val="24"/>
        </w:rPr>
        <w:t xml:space="preserve"> para éstos últimos se debe tener en cuenta el Procedimiento de Elaboración y Control de Documentos.</w:t>
      </w:r>
    </w:p>
    <w:p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2B1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2B1" w:rsidRPr="00046D96" w:rsidRDefault="007452B1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CC719E" w:rsidRDefault="00CC719E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74541B" w:rsidRPr="00046D96" w:rsidRDefault="0074541B" w:rsidP="00CC719E">
      <w:pPr>
        <w:spacing w:line="240" w:lineRule="auto"/>
        <w:jc w:val="center"/>
        <w:rPr>
          <w:rFonts w:cs="Arial"/>
          <w:color w:val="262626"/>
          <w:szCs w:val="24"/>
        </w:rPr>
      </w:pPr>
    </w:p>
    <w:p w:rsidR="00A13264" w:rsidRPr="00046D96" w:rsidRDefault="00A13264" w:rsidP="00A13264">
      <w:pPr>
        <w:spacing w:line="240" w:lineRule="auto"/>
        <w:rPr>
          <w:rFonts w:cs="Arial"/>
          <w:color w:val="262626"/>
          <w:szCs w:val="24"/>
        </w:rPr>
      </w:pPr>
    </w:p>
    <w:p w:rsidR="00CC719E" w:rsidRPr="00046D96" w:rsidRDefault="002541EB" w:rsidP="00A13264">
      <w:pPr>
        <w:pStyle w:val="Ttulo2"/>
      </w:pPr>
      <w:r>
        <w:t>PROGRAMA</w:t>
      </w:r>
      <w:r w:rsidR="007452B1">
        <w:t xml:space="preserve"> O CENTRO DE FORMACIÓN</w:t>
      </w:r>
    </w:p>
    <w:p w:rsidR="00CC719E" w:rsidRPr="00046D96" w:rsidRDefault="007452B1" w:rsidP="00A13264">
      <w:pPr>
        <w:pStyle w:val="Ttulo2"/>
      </w:pPr>
      <w:r>
        <w:t xml:space="preserve">DIRECCIÓN GENERAL O </w:t>
      </w:r>
      <w:r w:rsidR="002541EB">
        <w:t>REGIONAL</w:t>
      </w:r>
    </w:p>
    <w:p w:rsidR="00CC719E" w:rsidRPr="00046D96" w:rsidRDefault="002541EB" w:rsidP="00A13264">
      <w:pPr>
        <w:pStyle w:val="Ttulo2"/>
      </w:pPr>
      <w:r>
        <w:t>SERVICIO NACIONAL DE APRENDIZAJE SENA</w:t>
      </w:r>
    </w:p>
    <w:p w:rsidR="00CC719E" w:rsidRPr="00046D96" w:rsidRDefault="002541EB" w:rsidP="00A13264">
      <w:pPr>
        <w:pStyle w:val="Ttulo2"/>
      </w:pPr>
      <w:r>
        <w:t>Ciudad</w:t>
      </w:r>
    </w:p>
    <w:p w:rsidR="0030771D" w:rsidRDefault="0030771D" w:rsidP="00A13264">
      <w:pPr>
        <w:pStyle w:val="Ttulo2"/>
      </w:pPr>
      <w:r>
        <w:t xml:space="preserve">   </w:t>
      </w:r>
      <w:r w:rsidR="002541EB">
        <w:t>AÑO</w:t>
      </w:r>
    </w:p>
    <w:p w:rsidR="006B5EB9" w:rsidRPr="00A13264" w:rsidRDefault="0058718E" w:rsidP="00A13264">
      <w:pPr>
        <w:pStyle w:val="Ttulo1"/>
      </w:pPr>
      <w:r w:rsidRPr="00A13264">
        <w:lastRenderedPageBreak/>
        <w:t>TABLA DE CONTENIDO</w:t>
      </w:r>
    </w:p>
    <w:p w:rsidR="006B5EB9" w:rsidRDefault="006B5EB9" w:rsidP="006B5EB9"/>
    <w:p w:rsidR="006B5EB9" w:rsidRDefault="006B5EB9" w:rsidP="0058718E">
      <w:pPr>
        <w:jc w:val="right"/>
      </w:pPr>
      <w:r>
        <w:t>Pág.</w:t>
      </w:r>
    </w:p>
    <w:p w:rsidR="006B5EB9" w:rsidRDefault="006B5EB9" w:rsidP="006B5EB9"/>
    <w:p w:rsidR="006B5EB9" w:rsidRDefault="006B5EB9" w:rsidP="0058718E">
      <w:r>
        <w:t xml:space="preserve">1.  </w:t>
      </w:r>
      <w:r w:rsidR="0058718E">
        <w:t>Ítem</w:t>
      </w:r>
      <w:r>
        <w:tab/>
      </w:r>
    </w:p>
    <w:p w:rsidR="006B5EB9" w:rsidRDefault="0058718E" w:rsidP="006B5EB9">
      <w:r>
        <w:t>1.1. Ítem secundario</w:t>
      </w:r>
      <w:r>
        <w:tab/>
      </w:r>
      <w:r w:rsidR="006B5EB9">
        <w:tab/>
      </w:r>
    </w:p>
    <w:p w:rsidR="0058718E" w:rsidRDefault="006B5EB9" w:rsidP="006B5EB9">
      <w:r>
        <w:t xml:space="preserve">1.2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1.2.1.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1.2.2.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1.3 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1.4.  </w:t>
      </w:r>
      <w:r w:rsidR="0058718E">
        <w:t>Ítem secundario</w:t>
      </w:r>
      <w:r w:rsidR="0058718E">
        <w:tab/>
      </w:r>
      <w:r w:rsidR="0058718E">
        <w:tab/>
      </w:r>
    </w:p>
    <w:p w:rsidR="006B5EB9" w:rsidRDefault="006B5EB9" w:rsidP="006B5EB9">
      <w:r>
        <w:t xml:space="preserve">1.5.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2.  </w:t>
      </w:r>
      <w:r w:rsidR="0058718E">
        <w:t>Ítem</w:t>
      </w:r>
      <w:r w:rsidR="0058718E">
        <w:tab/>
      </w:r>
    </w:p>
    <w:p w:rsidR="006B5EB9" w:rsidRDefault="006B5EB9" w:rsidP="006B5EB9">
      <w:r>
        <w:t xml:space="preserve">2.1.  </w:t>
      </w:r>
      <w:r w:rsidR="0058718E">
        <w:t>Ítem secundario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2.1.1.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2.2.  </w:t>
      </w:r>
      <w:r w:rsidR="0058718E">
        <w:t>Ítem secundario</w:t>
      </w:r>
      <w:r w:rsidR="0058718E">
        <w:tab/>
      </w:r>
      <w:r w:rsidR="0058718E">
        <w:tab/>
      </w:r>
    </w:p>
    <w:p w:rsidR="006B5EB9" w:rsidRDefault="006B5EB9" w:rsidP="006B5EB9">
      <w:r>
        <w:t xml:space="preserve">2.2.1 </w:t>
      </w:r>
      <w:r w:rsidR="0058718E">
        <w:t xml:space="preserve"> Ítem terciario</w:t>
      </w:r>
      <w:r w:rsidR="0058718E">
        <w:tab/>
      </w:r>
      <w:r w:rsidR="0058718E">
        <w:tab/>
      </w:r>
      <w:r>
        <w:tab/>
      </w:r>
    </w:p>
    <w:p w:rsidR="006B5EB9" w:rsidRDefault="006B5EB9" w:rsidP="006B5EB9">
      <w:r>
        <w:t xml:space="preserve">2.2.2.  </w:t>
      </w:r>
      <w:r w:rsidR="0058718E">
        <w:t>Ítem terciario</w:t>
      </w:r>
      <w:r w:rsidR="0058718E">
        <w:tab/>
      </w:r>
      <w:r>
        <w:tab/>
      </w:r>
    </w:p>
    <w:p w:rsidR="006B5EB9" w:rsidRDefault="006B5EB9" w:rsidP="006B5EB9">
      <w:r>
        <w:t xml:space="preserve">3. </w:t>
      </w:r>
      <w:r w:rsidR="0058718E">
        <w:t>Ítem</w:t>
      </w:r>
      <w:r w:rsidR="0058718E">
        <w:tab/>
      </w:r>
      <w:r>
        <w:tab/>
      </w:r>
      <w:r>
        <w:tab/>
      </w:r>
      <w:r>
        <w:tab/>
      </w:r>
      <w:r>
        <w:tab/>
      </w:r>
    </w:p>
    <w:p w:rsidR="006B5EB9" w:rsidRDefault="0058718E" w:rsidP="006B5EB9">
      <w:r>
        <w:t xml:space="preserve">4. </w:t>
      </w:r>
      <w:r w:rsidR="006B5EB9">
        <w:t>Anexos</w:t>
      </w:r>
      <w:r w:rsidR="006B5EB9">
        <w:tab/>
      </w:r>
    </w:p>
    <w:p w:rsidR="006B5EB9" w:rsidRDefault="006B5EB9" w:rsidP="006B5EB9"/>
    <w:p w:rsidR="00CC719E" w:rsidRDefault="00CC719E" w:rsidP="009C28C2"/>
    <w:p w:rsidR="006B5EB9" w:rsidRDefault="006B5EB9" w:rsidP="009C28C2"/>
    <w:p w:rsidR="006B5EB9" w:rsidRDefault="006B5EB9" w:rsidP="009C28C2"/>
    <w:p w:rsidR="006B5EB9" w:rsidRDefault="006B5EB9" w:rsidP="009C28C2"/>
    <w:p w:rsidR="006B5510" w:rsidRDefault="006B5510" w:rsidP="006B5510">
      <w:pPr>
        <w:pStyle w:val="Listamulticolor-nfasis11"/>
        <w:numPr>
          <w:ilvl w:val="0"/>
          <w:numId w:val="1"/>
        </w:numPr>
      </w:pPr>
      <w:r w:rsidRPr="0060438B">
        <w:t xml:space="preserve">No modifique las plantillas, ya que estas tiene los colores y </w:t>
      </w:r>
      <w:r>
        <w:t xml:space="preserve">logos institucionales aprobados por </w:t>
      </w:r>
      <w:r w:rsidR="005466AB">
        <w:t>la Oficina de Comunicaciones</w:t>
      </w:r>
      <w:r>
        <w:t>.</w:t>
      </w:r>
    </w:p>
    <w:p w:rsidR="006B5510" w:rsidRDefault="006B5510" w:rsidP="006B5510">
      <w:pPr>
        <w:pStyle w:val="Listamulticolor-nfasis11"/>
        <w:numPr>
          <w:ilvl w:val="0"/>
          <w:numId w:val="1"/>
        </w:numPr>
      </w:pPr>
      <w:r>
        <w:t xml:space="preserve">Este formato se </w:t>
      </w:r>
      <w:r w:rsidR="005466AB">
        <w:t xml:space="preserve">debe utilizar para el envío de </w:t>
      </w:r>
      <w:r>
        <w:t>información institucional realizada en Word</w:t>
      </w:r>
      <w:r w:rsidR="003F46D8">
        <w:t>.</w:t>
      </w:r>
    </w:p>
    <w:p w:rsidR="006B5510" w:rsidRDefault="006B5510" w:rsidP="006B5510">
      <w:r>
        <w:t xml:space="preserve">Si al imprimir no aparece la imagen de fondo, siga las siguientes instrucciones: </w:t>
      </w:r>
    </w:p>
    <w:p w:rsidR="006B5510" w:rsidRPr="003A3B27" w:rsidRDefault="006B5510" w:rsidP="006B5510">
      <w:pPr>
        <w:rPr>
          <w:b/>
        </w:rPr>
      </w:pPr>
      <w:r w:rsidRPr="003A3B27">
        <w:rPr>
          <w:b/>
        </w:rPr>
        <w:t>Word 2010</w:t>
      </w:r>
    </w:p>
    <w:p w:rsidR="006B5510" w:rsidRPr="006C51F4" w:rsidRDefault="006B5510" w:rsidP="006B5510">
      <w:pPr>
        <w:rPr>
          <w:u w:val="single"/>
        </w:rPr>
      </w:pPr>
      <w:r w:rsidRPr="006C51F4">
        <w:rPr>
          <w:u w:val="single"/>
        </w:rPr>
        <w:t>Haga clic en el botón de Microsoft Office y, a continuación, haga clic en Opciones de Word.</w:t>
      </w:r>
    </w:p>
    <w:p w:rsidR="006B5510" w:rsidRDefault="006B5510" w:rsidP="006B5510">
      <w:r>
        <w:t>En el menú Mostrar, haga clic para activar la casilla Imprimir colores e imágenes de fondo en Opciones de impresión y, a continuación, haga clic en Aceptar.</w:t>
      </w:r>
    </w:p>
    <w:p w:rsidR="006B5510" w:rsidRPr="003A3B27" w:rsidRDefault="006B5510" w:rsidP="006B5510">
      <w:pPr>
        <w:rPr>
          <w:b/>
        </w:rPr>
      </w:pPr>
      <w:r w:rsidRPr="003A3B27">
        <w:rPr>
          <w:b/>
        </w:rPr>
        <w:t>Word 2007</w:t>
      </w:r>
    </w:p>
    <w:p w:rsidR="006B5510" w:rsidRDefault="006B5510" w:rsidP="006B5510">
      <w:r>
        <w:t>En el menú Archivo, haga clic en Opciones.</w:t>
      </w:r>
    </w:p>
    <w:p w:rsidR="006B5510" w:rsidRDefault="006B5510" w:rsidP="006B5510">
      <w:r>
        <w:t>En el menú Mostrar, haga clic para activar la casilla Imprimir colores e imágenes de fondo en Opciones de impresión y, a continuación, haga clic en Aceptar.</w:t>
      </w:r>
    </w:p>
    <w:p w:rsidR="006B5510" w:rsidRPr="003A3B27" w:rsidRDefault="006B5510" w:rsidP="006B5510">
      <w:pPr>
        <w:rPr>
          <w:b/>
        </w:rPr>
      </w:pPr>
      <w:r w:rsidRPr="003A3B27">
        <w:rPr>
          <w:b/>
        </w:rPr>
        <w:t>Word 2003</w:t>
      </w:r>
    </w:p>
    <w:p w:rsidR="006B5510" w:rsidRDefault="006B5510" w:rsidP="006B5510">
      <w:r>
        <w:t>Para solucionar este problema en Word 2003 o cuando usa Word 2003 como el editor de correo electrónico en Microsoft Office Outlook 2003, active la opción Colores e imágenes de fondo. Para ello, siga estos pasos:</w:t>
      </w:r>
    </w:p>
    <w:p w:rsidR="006B5510" w:rsidRDefault="006B5510" w:rsidP="006B5510">
      <w:r>
        <w:t>En el menú Herramientas, haga clic en Opciones y, a continuación, haga clic en Imprimir.</w:t>
      </w:r>
    </w:p>
    <w:p w:rsidR="006B5510" w:rsidRDefault="006B5510" w:rsidP="006B5510">
      <w:r>
        <w:t>Haga clic para activar la casilla Colores e imágenes de fondo y, a continuación, haga clic en Aceptar.</w:t>
      </w:r>
    </w:p>
    <w:p w:rsidR="00DE7417" w:rsidRDefault="00DE7417" w:rsidP="006B5510"/>
    <w:p w:rsidR="00036473" w:rsidRPr="001C1CC9" w:rsidRDefault="00DE7417" w:rsidP="00036473">
      <w:pPr>
        <w:rPr>
          <w:b/>
        </w:rPr>
      </w:pPr>
      <w:bookmarkStart w:id="0" w:name="_GoBack"/>
      <w:r w:rsidRPr="001C1CC9">
        <w:rPr>
          <w:b/>
        </w:rPr>
        <w:t xml:space="preserve">NOTA: </w:t>
      </w:r>
    </w:p>
    <w:bookmarkEnd w:id="0"/>
    <w:p w:rsidR="00036473" w:rsidRDefault="00036473" w:rsidP="00CC719E">
      <w:pPr>
        <w:numPr>
          <w:ilvl w:val="0"/>
          <w:numId w:val="7"/>
        </w:numPr>
      </w:pPr>
      <w:r>
        <w:t>Este documento se puede utilizar de forma vertical u horizontal cambiando la orientación en las opciones de configuración de página.</w:t>
      </w:r>
    </w:p>
    <w:p w:rsidR="00416CBD" w:rsidRDefault="008A33DE" w:rsidP="006B5510">
      <w:pPr>
        <w:numPr>
          <w:ilvl w:val="0"/>
          <w:numId w:val="7"/>
        </w:numPr>
      </w:pPr>
      <w:r>
        <w:t>Por favor</w:t>
      </w:r>
      <w:r w:rsidR="00036473">
        <w:t xml:space="preserve"> no Imprimir estas Instrucciones</w:t>
      </w:r>
    </w:p>
    <w:p w:rsidR="00416CBD" w:rsidRDefault="00416CBD" w:rsidP="006B5510"/>
    <w:p w:rsidR="005740EB" w:rsidRDefault="005740EB" w:rsidP="006B5510"/>
    <w:sectPr w:rsidR="005740EB" w:rsidSect="00CC71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7B5" w:rsidRDefault="00BE57B5">
      <w:pPr>
        <w:spacing w:after="0" w:line="240" w:lineRule="auto"/>
      </w:pPr>
      <w:r>
        <w:separator/>
      </w:r>
    </w:p>
  </w:endnote>
  <w:endnote w:type="continuationSeparator" w:id="0">
    <w:p w:rsidR="00BE57B5" w:rsidRDefault="00BE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7B2" w:rsidRDefault="00081DA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HYrgIAALk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081D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7B5" w:rsidRDefault="00BE57B5">
      <w:pPr>
        <w:spacing w:after="0" w:line="240" w:lineRule="auto"/>
      </w:pPr>
      <w:r>
        <w:separator/>
      </w:r>
    </w:p>
  </w:footnote>
  <w:footnote w:type="continuationSeparator" w:id="0">
    <w:p w:rsidR="00BE57B5" w:rsidRDefault="00BE5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BE57B5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CC719E" w:rsidRDefault="006B5EB9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Nombre del documento</w:t>
    </w:r>
  </w:p>
  <w:p w:rsidR="006B5EB9" w:rsidRDefault="00081DA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8F6"/>
    <w:rsid w:val="00032142"/>
    <w:rsid w:val="00036473"/>
    <w:rsid w:val="0007223F"/>
    <w:rsid w:val="00081DA5"/>
    <w:rsid w:val="000C7914"/>
    <w:rsid w:val="000E25FA"/>
    <w:rsid w:val="00133300"/>
    <w:rsid w:val="00155FC7"/>
    <w:rsid w:val="00190540"/>
    <w:rsid w:val="00191A32"/>
    <w:rsid w:val="001C1CC9"/>
    <w:rsid w:val="001C4AFA"/>
    <w:rsid w:val="001C79EA"/>
    <w:rsid w:val="001D4943"/>
    <w:rsid w:val="001F6AFF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6D19"/>
    <w:rsid w:val="0030771D"/>
    <w:rsid w:val="00321888"/>
    <w:rsid w:val="00331926"/>
    <w:rsid w:val="00386765"/>
    <w:rsid w:val="003F46D8"/>
    <w:rsid w:val="00416CBD"/>
    <w:rsid w:val="0042562D"/>
    <w:rsid w:val="004505F3"/>
    <w:rsid w:val="00460D75"/>
    <w:rsid w:val="00484E8D"/>
    <w:rsid w:val="004B3541"/>
    <w:rsid w:val="004C1072"/>
    <w:rsid w:val="004D2B04"/>
    <w:rsid w:val="004E0924"/>
    <w:rsid w:val="004E5548"/>
    <w:rsid w:val="00500BE7"/>
    <w:rsid w:val="0052390F"/>
    <w:rsid w:val="00524511"/>
    <w:rsid w:val="005435C4"/>
    <w:rsid w:val="005466AB"/>
    <w:rsid w:val="00565A8B"/>
    <w:rsid w:val="005740EB"/>
    <w:rsid w:val="0058718E"/>
    <w:rsid w:val="005B4EFC"/>
    <w:rsid w:val="005C01F0"/>
    <w:rsid w:val="005D7979"/>
    <w:rsid w:val="005E0070"/>
    <w:rsid w:val="005E17C6"/>
    <w:rsid w:val="005F4103"/>
    <w:rsid w:val="006144A5"/>
    <w:rsid w:val="00615903"/>
    <w:rsid w:val="00640D1C"/>
    <w:rsid w:val="00690DE8"/>
    <w:rsid w:val="006A78A7"/>
    <w:rsid w:val="006B5510"/>
    <w:rsid w:val="006B5EB9"/>
    <w:rsid w:val="006D38A5"/>
    <w:rsid w:val="007368B2"/>
    <w:rsid w:val="007452B1"/>
    <w:rsid w:val="0074541B"/>
    <w:rsid w:val="007606C3"/>
    <w:rsid w:val="007679C8"/>
    <w:rsid w:val="00777C02"/>
    <w:rsid w:val="007D6B9A"/>
    <w:rsid w:val="008115EB"/>
    <w:rsid w:val="00832462"/>
    <w:rsid w:val="008335F4"/>
    <w:rsid w:val="00840C48"/>
    <w:rsid w:val="0084352B"/>
    <w:rsid w:val="0087598A"/>
    <w:rsid w:val="008A33DE"/>
    <w:rsid w:val="008B4EA4"/>
    <w:rsid w:val="00907301"/>
    <w:rsid w:val="009227B2"/>
    <w:rsid w:val="009229A4"/>
    <w:rsid w:val="00926767"/>
    <w:rsid w:val="00962F2D"/>
    <w:rsid w:val="009A3C2B"/>
    <w:rsid w:val="009B32DF"/>
    <w:rsid w:val="009C28C2"/>
    <w:rsid w:val="009D3BDB"/>
    <w:rsid w:val="00A00E82"/>
    <w:rsid w:val="00A13264"/>
    <w:rsid w:val="00AA075F"/>
    <w:rsid w:val="00AF799E"/>
    <w:rsid w:val="00B1254D"/>
    <w:rsid w:val="00B5313D"/>
    <w:rsid w:val="00B76D36"/>
    <w:rsid w:val="00B81E54"/>
    <w:rsid w:val="00BA1C6F"/>
    <w:rsid w:val="00BA7686"/>
    <w:rsid w:val="00BE57B5"/>
    <w:rsid w:val="00C50FA4"/>
    <w:rsid w:val="00C668D8"/>
    <w:rsid w:val="00C814EF"/>
    <w:rsid w:val="00CC719E"/>
    <w:rsid w:val="00CD3528"/>
    <w:rsid w:val="00D4003A"/>
    <w:rsid w:val="00D955DD"/>
    <w:rsid w:val="00DB5B28"/>
    <w:rsid w:val="00DD53B6"/>
    <w:rsid w:val="00DE43F0"/>
    <w:rsid w:val="00DE7417"/>
    <w:rsid w:val="00E053FE"/>
    <w:rsid w:val="00E21021"/>
    <w:rsid w:val="00E66CB5"/>
    <w:rsid w:val="00E877A0"/>
    <w:rsid w:val="00EB3D21"/>
    <w:rsid w:val="00ED542B"/>
    <w:rsid w:val="00F0296E"/>
    <w:rsid w:val="00F078F6"/>
    <w:rsid w:val="00F14A42"/>
    <w:rsid w:val="00F278D1"/>
    <w:rsid w:val="00F833CD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294ED579-08DF-418D-89F9-592221BF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C9B127-482A-4A8A-AC2C-BF8D058A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2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2244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APRENDIZ</cp:lastModifiedBy>
  <cp:revision>5</cp:revision>
  <cp:lastPrinted>2015-07-23T21:07:00Z</cp:lastPrinted>
  <dcterms:created xsi:type="dcterms:W3CDTF">2015-08-10T16:58:00Z</dcterms:created>
  <dcterms:modified xsi:type="dcterms:W3CDTF">2019-04-03T14:42:00Z</dcterms:modified>
</cp:coreProperties>
</file>